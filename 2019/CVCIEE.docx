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D9A36" w14:textId="77777777" w:rsidR="006E7656" w:rsidRPr="00AD4E8D" w:rsidRDefault="00AD4E8D" w:rsidP="0021351D">
      <w:pPr>
        <w:pStyle w:val="Name"/>
        <w:jc w:val="both"/>
        <w:rPr>
          <w:lang w:val="es-ES"/>
        </w:rPr>
      </w:pPr>
      <w:r w:rsidRPr="00AD4E8D">
        <w:rPr>
          <w:lang w:val="es-ES"/>
        </w:rPr>
        <w:t>Juan Casado Ballesteros</w:t>
      </w:r>
      <w:bookmarkStart w:id="0" w:name="_GoBack"/>
      <w:bookmarkEnd w:id="0"/>
    </w:p>
    <w:p w14:paraId="4B61F91C" w14:textId="77777777" w:rsidR="002D55FD" w:rsidRDefault="002D55FD" w:rsidP="00D13611">
      <w:pPr>
        <w:pStyle w:val="ContactInfo"/>
        <w:rPr>
          <w:sz w:val="21"/>
          <w:szCs w:val="21"/>
          <w:lang w:val="es-ES"/>
        </w:rPr>
      </w:pPr>
      <w:bookmarkStart w:id="1" w:name="OLE_LINK24"/>
      <w:bookmarkStart w:id="2" w:name="OLE_LINK25"/>
      <w:r w:rsidRPr="002D55FD">
        <w:rPr>
          <w:sz w:val="21"/>
          <w:szCs w:val="21"/>
          <w:lang w:val="es-ES"/>
        </w:rPr>
        <w:t xml:space="preserve">Plaza Juan XXIII Nº5 8ºB Alcalá de Henares, Madrid 28804, </w:t>
      </w:r>
      <w:proofErr w:type="spellStart"/>
      <w:r w:rsidRPr="002D55FD">
        <w:rPr>
          <w:sz w:val="21"/>
          <w:szCs w:val="21"/>
          <w:lang w:val="es-ES"/>
        </w:rPr>
        <w:t>Spain</w:t>
      </w:r>
      <w:proofErr w:type="spellEnd"/>
      <w:r>
        <w:rPr>
          <w:sz w:val="21"/>
          <w:szCs w:val="21"/>
          <w:lang w:val="es-ES"/>
        </w:rPr>
        <w:t xml:space="preserve"> </w:t>
      </w:r>
      <w:r w:rsidR="00AD4E8D" w:rsidRPr="002D55FD">
        <w:rPr>
          <w:sz w:val="21"/>
          <w:szCs w:val="21"/>
          <w:lang w:val="es-ES"/>
        </w:rPr>
        <w:t>| +34 601391502</w:t>
      </w:r>
    </w:p>
    <w:p w14:paraId="089E8BCE" w14:textId="77777777" w:rsidR="009A1D95" w:rsidRPr="002D55FD" w:rsidRDefault="00DC2264" w:rsidP="00D13611">
      <w:pPr>
        <w:pStyle w:val="ContactInfo"/>
        <w:rPr>
          <w:sz w:val="21"/>
          <w:szCs w:val="21"/>
          <w:lang w:val="es-ES"/>
        </w:rPr>
      </w:pPr>
      <w:hyperlink r:id="rId7" w:history="1">
        <w:r w:rsidR="00D13611" w:rsidRPr="00C12E4F">
          <w:rPr>
            <w:rStyle w:val="Hyperlink"/>
            <w:sz w:val="21"/>
            <w:szCs w:val="21"/>
            <w:lang w:val="es-ES"/>
          </w:rPr>
          <w:t>juan.casado@edu.uah.es</w:t>
        </w:r>
      </w:hyperlink>
      <w:r w:rsidR="002D55FD" w:rsidRPr="002D55FD">
        <w:rPr>
          <w:sz w:val="21"/>
          <w:szCs w:val="21"/>
          <w:lang w:val="es-ES"/>
        </w:rPr>
        <w:t xml:space="preserve"> | </w:t>
      </w:r>
      <w:hyperlink r:id="rId8" w:history="1">
        <w:r w:rsidR="002D55FD" w:rsidRPr="002D55FD">
          <w:rPr>
            <w:rStyle w:val="Hyperlink"/>
            <w:sz w:val="21"/>
            <w:szCs w:val="21"/>
            <w:lang w:val="es-ES"/>
          </w:rPr>
          <w:t>juan.casado@mrblissfulgrin.com</w:t>
        </w:r>
      </w:hyperlink>
      <w:r w:rsidR="00D13611">
        <w:rPr>
          <w:sz w:val="21"/>
          <w:szCs w:val="21"/>
          <w:lang w:val="es-ES"/>
        </w:rPr>
        <w:t xml:space="preserve"> |</w:t>
      </w:r>
      <w:r w:rsidR="002D55FD" w:rsidRPr="002D55FD">
        <w:rPr>
          <w:sz w:val="21"/>
          <w:szCs w:val="21"/>
          <w:lang w:val="es-ES"/>
        </w:rPr>
        <w:t xml:space="preserve"> </w:t>
      </w:r>
      <w:hyperlink r:id="rId9" w:history="1">
        <w:r w:rsidR="00D13611" w:rsidRPr="00C12E4F">
          <w:rPr>
            <w:rStyle w:val="Hyperlink"/>
            <w:sz w:val="21"/>
            <w:szCs w:val="21"/>
            <w:lang w:val="es-ES"/>
          </w:rPr>
          <w:t>http://mrblissfulgrin.com</w:t>
        </w:r>
      </w:hyperlink>
      <w:r w:rsidR="00D13611">
        <w:rPr>
          <w:sz w:val="21"/>
          <w:szCs w:val="21"/>
          <w:lang w:val="es-ES"/>
        </w:rPr>
        <w:t xml:space="preserve"> </w:t>
      </w:r>
      <w:hyperlink r:id="rId10" w:history="1">
        <w:r w:rsidR="00D13611" w:rsidRPr="00C12E4F">
          <w:rPr>
            <w:rStyle w:val="Hyperlink"/>
            <w:sz w:val="21"/>
            <w:szCs w:val="21"/>
            <w:lang w:val="es-ES"/>
          </w:rPr>
          <w:t>https://www.linkedin.com/in/juancasadoballesteros/</w:t>
        </w:r>
      </w:hyperlink>
      <w:r w:rsidR="002D55FD">
        <w:rPr>
          <w:sz w:val="21"/>
          <w:szCs w:val="21"/>
          <w:lang w:val="es-ES"/>
        </w:rPr>
        <w:t xml:space="preserve"> </w:t>
      </w:r>
      <w:r w:rsidR="002D55FD" w:rsidRPr="002D55FD">
        <w:rPr>
          <w:sz w:val="21"/>
          <w:szCs w:val="21"/>
          <w:lang w:val="es-ES"/>
        </w:rPr>
        <w:t>|</w:t>
      </w:r>
      <w:r w:rsidR="002D55FD">
        <w:rPr>
          <w:sz w:val="21"/>
          <w:szCs w:val="21"/>
          <w:lang w:val="es-ES"/>
        </w:rPr>
        <w:t xml:space="preserve"> </w:t>
      </w:r>
      <w:hyperlink r:id="rId11" w:history="1">
        <w:r w:rsidR="00D13611" w:rsidRPr="00C12E4F">
          <w:rPr>
            <w:rStyle w:val="Hyperlink"/>
            <w:sz w:val="21"/>
            <w:szCs w:val="21"/>
            <w:lang w:val="es-ES"/>
          </w:rPr>
          <w:t>https://github.com/JuanCasado</w:t>
        </w:r>
      </w:hyperlink>
      <w:r w:rsidR="00D13611">
        <w:rPr>
          <w:sz w:val="21"/>
          <w:szCs w:val="21"/>
          <w:lang w:val="es-ES"/>
        </w:rPr>
        <w:t xml:space="preserve"> </w:t>
      </w:r>
    </w:p>
    <w:bookmarkEnd w:id="1"/>
    <w:bookmarkEnd w:id="2"/>
    <w:p w14:paraId="45660F24" w14:textId="77777777" w:rsidR="006E7656" w:rsidRPr="00B9233A" w:rsidRDefault="00DC2264" w:rsidP="0021351D">
      <w:pPr>
        <w:pStyle w:val="Heading1"/>
        <w:jc w:val="both"/>
      </w:pPr>
      <w:sdt>
        <w:sdtPr>
          <w:id w:val="-1150367223"/>
          <w:placeholder>
            <w:docPart w:val="2EA163F533C66447B1724DD4D0EE4C6E"/>
          </w:placeholder>
          <w:temporary/>
          <w:showingPlcHdr/>
          <w15:appearance w15:val="hidden"/>
        </w:sdtPr>
        <w:sdtEndPr/>
        <w:sdtContent>
          <w:r w:rsidR="00AA4E4B" w:rsidRPr="00B9233A">
            <w:t>Education</w:t>
          </w:r>
        </w:sdtContent>
      </w:sdt>
    </w:p>
    <w:p w14:paraId="775F9F7B" w14:textId="77777777" w:rsidR="00F3674E" w:rsidRPr="00B9233A" w:rsidRDefault="00AD4E8D" w:rsidP="0021351D">
      <w:pPr>
        <w:pStyle w:val="Heading2"/>
        <w:jc w:val="both"/>
        <w:rPr>
          <w:i w:val="0"/>
          <w:iCs/>
          <w:sz w:val="24"/>
          <w:szCs w:val="24"/>
        </w:rPr>
      </w:pPr>
      <w:r w:rsidRPr="00B9233A">
        <w:rPr>
          <w:i w:val="0"/>
          <w:iCs/>
          <w:sz w:val="24"/>
          <w:szCs w:val="24"/>
        </w:rPr>
        <w:t xml:space="preserve">Computer Science </w:t>
      </w:r>
      <w:bookmarkStart w:id="3" w:name="OLE_LINK34"/>
      <w:bookmarkStart w:id="4" w:name="OLE_LINK35"/>
    </w:p>
    <w:p w14:paraId="2A7635DC" w14:textId="190DA3C9" w:rsidR="00AD4E8D" w:rsidRPr="00B9233A" w:rsidRDefault="00AD4E8D" w:rsidP="0021351D">
      <w:pPr>
        <w:pStyle w:val="Heading2"/>
        <w:jc w:val="both"/>
        <w:rPr>
          <w:i w:val="0"/>
          <w:iCs/>
          <w:sz w:val="24"/>
          <w:szCs w:val="24"/>
        </w:rPr>
      </w:pPr>
      <w:proofErr w:type="spellStart"/>
      <w:r w:rsidRPr="00B9233A">
        <w:rPr>
          <w:i w:val="0"/>
          <w:iCs/>
          <w:sz w:val="24"/>
          <w:szCs w:val="24"/>
        </w:rPr>
        <w:t>Alcalá</w:t>
      </w:r>
      <w:proofErr w:type="spellEnd"/>
      <w:r w:rsidRPr="00B9233A">
        <w:rPr>
          <w:i w:val="0"/>
          <w:iCs/>
          <w:sz w:val="24"/>
          <w:szCs w:val="24"/>
        </w:rPr>
        <w:t xml:space="preserve"> de Henares</w:t>
      </w:r>
      <w:bookmarkEnd w:id="3"/>
      <w:bookmarkEnd w:id="4"/>
      <w:r w:rsidR="000B4995" w:rsidRPr="00B9233A">
        <w:rPr>
          <w:i w:val="0"/>
          <w:iCs/>
          <w:sz w:val="24"/>
          <w:szCs w:val="24"/>
        </w:rPr>
        <w:t xml:space="preserve"> University </w:t>
      </w:r>
    </w:p>
    <w:p w14:paraId="13FCFC49" w14:textId="4EBC025E" w:rsidR="00AD4E8D" w:rsidRDefault="00AD4E8D" w:rsidP="0021351D">
      <w:pPr>
        <w:jc w:val="both"/>
      </w:pPr>
      <w:r w:rsidRPr="00AD4E8D">
        <w:rPr>
          <w:b/>
        </w:rPr>
        <w:t>Coursework</w:t>
      </w:r>
      <w:r w:rsidRPr="00AD4E8D">
        <w:rPr>
          <w:bCs/>
        </w:rPr>
        <w:t>:</w:t>
      </w:r>
      <w:r>
        <w:rPr>
          <w:b/>
        </w:rPr>
        <w:t xml:space="preserve"> </w:t>
      </w:r>
      <w:r w:rsidRPr="0021351D">
        <w:t>Data Structures,</w:t>
      </w:r>
      <w:r w:rsidR="006C153B">
        <w:t xml:space="preserve"> Data Science,</w:t>
      </w:r>
      <w:r w:rsidRPr="0021351D">
        <w:t xml:space="preserve"> Operative Systems, Data Bases, Memory Shared Concurrent programming, Cloud Computing, GPU Programming, Robotics, </w:t>
      </w:r>
      <w:r w:rsidR="006C153B">
        <w:t xml:space="preserve">Image processing, </w:t>
      </w:r>
      <w:r w:rsidRPr="0021351D">
        <w:t>Functional Programming, Software Engineering, Distributed</w:t>
      </w:r>
      <w:r w:rsidRPr="00AD4E8D">
        <w:t xml:space="preserve"> Programming, Network Management, Artificial Intelligence, Compilers, </w:t>
      </w:r>
      <w:r w:rsidR="006C153B">
        <w:t xml:space="preserve">Ubiquitous Computing, </w:t>
      </w:r>
      <w:r w:rsidRPr="00AD4E8D">
        <w:t>Object Oriented Programming, Logical Programming,</w:t>
      </w:r>
      <w:r>
        <w:rPr>
          <w:b/>
        </w:rPr>
        <w:t xml:space="preserve"> </w:t>
      </w:r>
      <w:r w:rsidRPr="00AD4E8D">
        <w:t>Statistics, Linear Algebra, Calculus, Logic, Algorithmic.</w:t>
      </w:r>
    </w:p>
    <w:p w14:paraId="1DB39D07" w14:textId="339ADB6B" w:rsidR="00B9233A" w:rsidRPr="00B9233A" w:rsidRDefault="00B9233A" w:rsidP="0021351D">
      <w:pPr>
        <w:jc w:val="both"/>
      </w:pPr>
      <w:r w:rsidRPr="00B9233A">
        <w:rPr>
          <w:b/>
          <w:bCs/>
        </w:rPr>
        <w:t>GPA</w:t>
      </w:r>
      <w:r>
        <w:rPr>
          <w:b/>
          <w:bCs/>
        </w:rPr>
        <w:t>:</w:t>
      </w:r>
      <w:r>
        <w:t xml:space="preserve"> 7.86/10</w:t>
      </w:r>
    </w:p>
    <w:p w14:paraId="6B673B4F" w14:textId="77777777" w:rsidR="009A1D95" w:rsidRPr="00E75AEA" w:rsidRDefault="009A1D95" w:rsidP="00E75AEA">
      <w:pPr>
        <w:pStyle w:val="Heading2"/>
        <w:rPr>
          <w:i w:val="0"/>
          <w:iCs/>
          <w:sz w:val="24"/>
          <w:szCs w:val="24"/>
        </w:rPr>
      </w:pPr>
      <w:r w:rsidRPr="00E75AEA">
        <w:rPr>
          <w:i w:val="0"/>
          <w:iCs/>
          <w:sz w:val="24"/>
          <w:szCs w:val="24"/>
        </w:rPr>
        <w:t>British Council</w:t>
      </w:r>
    </w:p>
    <w:p w14:paraId="291A5E7B" w14:textId="15416979" w:rsidR="006C153B" w:rsidRDefault="006C153B" w:rsidP="0021351D">
      <w:pPr>
        <w:jc w:val="both"/>
      </w:pPr>
      <w:r>
        <w:t xml:space="preserve">English </w:t>
      </w:r>
      <w:r w:rsidR="007F64CB">
        <w:t xml:space="preserve">studies </w:t>
      </w:r>
      <w:r>
        <w:t xml:space="preserve">at the British Council for four years, currently at the </w:t>
      </w:r>
      <w:r w:rsidR="009A1D95" w:rsidRPr="009A1D95">
        <w:t>TOEFL 110-114 Cambridge CAE C1.2</w:t>
      </w:r>
      <w:r w:rsidR="009A1D95">
        <w:t xml:space="preserve"> English level.</w:t>
      </w:r>
    </w:p>
    <w:p w14:paraId="0920C602" w14:textId="77777777" w:rsidR="007F64CB" w:rsidRDefault="007F64CB" w:rsidP="0021351D">
      <w:pPr>
        <w:jc w:val="both"/>
      </w:pPr>
    </w:p>
    <w:p w14:paraId="2E11F4A8" w14:textId="77777777" w:rsidR="009A1D95" w:rsidRDefault="009A1D95" w:rsidP="0021351D">
      <w:pPr>
        <w:pStyle w:val="Heading1"/>
        <w:jc w:val="both"/>
      </w:pPr>
      <w:r w:rsidRPr="009A1D95">
        <w:t>Publications</w:t>
      </w:r>
    </w:p>
    <w:p w14:paraId="01E39226" w14:textId="50A3E971" w:rsidR="002D55FD" w:rsidRDefault="00D13611" w:rsidP="006C153B">
      <w:pPr>
        <w:pStyle w:val="ListParagraph"/>
        <w:numPr>
          <w:ilvl w:val="0"/>
          <w:numId w:val="13"/>
        </w:numPr>
        <w:jc w:val="both"/>
      </w:pPr>
      <w:r w:rsidRPr="00D13611">
        <w:t xml:space="preserve">Juan Casado, José Luis González, Abdelhamid Tayebi, Josefa Gómez, Francisco </w:t>
      </w:r>
      <w:proofErr w:type="spellStart"/>
      <w:r w:rsidRPr="00D13611">
        <w:t>Sáez</w:t>
      </w:r>
      <w:proofErr w:type="spellEnd"/>
      <w:r w:rsidRPr="00D13611">
        <w:t xml:space="preserve"> de Adana</w:t>
      </w:r>
      <w:r>
        <w:t xml:space="preserve"> (2019) </w:t>
      </w:r>
      <w:r w:rsidRPr="00D13611">
        <w:rPr>
          <w:b/>
          <w:bCs/>
        </w:rPr>
        <w:t>Application of bioinspired algorithms for the optimization of a radio-propagation system simulator based on OpenStreetMap</w:t>
      </w:r>
      <w:bookmarkStart w:id="5" w:name="OLE_LINK7"/>
      <w:bookmarkStart w:id="6" w:name="OLE_LINK8"/>
      <w:r w:rsidR="006C153B">
        <w:t xml:space="preserve">. </w:t>
      </w:r>
      <w:r w:rsidR="006C153B" w:rsidRPr="006C153B">
        <w:t xml:space="preserve">ACCSE 2019: The </w:t>
      </w:r>
      <w:r w:rsidR="006C153B">
        <w:t>fourth International Conference on Advances in Computation Communications and Services. July 28, 2019/August 02, 2019 at Nice, France.</w:t>
      </w:r>
    </w:p>
    <w:p w14:paraId="30D76F80" w14:textId="70904AAC" w:rsidR="006C153B" w:rsidRPr="002D55FD" w:rsidRDefault="006C153B" w:rsidP="006C153B">
      <w:pPr>
        <w:pStyle w:val="ListParagraph"/>
        <w:ind w:left="720" w:firstLine="0"/>
        <w:jc w:val="both"/>
      </w:pPr>
      <w:r>
        <w:t>ISBN: 978-1-61208-735-1 pages 8-11.</w:t>
      </w:r>
    </w:p>
    <w:bookmarkEnd w:id="5"/>
    <w:bookmarkEnd w:id="6"/>
    <w:p w14:paraId="548CB750" w14:textId="74FCCE71" w:rsidR="006C153B" w:rsidRDefault="00D13611" w:rsidP="006C153B">
      <w:pPr>
        <w:pStyle w:val="ListParagraph"/>
        <w:numPr>
          <w:ilvl w:val="0"/>
          <w:numId w:val="13"/>
        </w:numPr>
        <w:jc w:val="both"/>
      </w:pPr>
      <w:r w:rsidRPr="00D13611">
        <w:t xml:space="preserve">Josefa Gómez, Luis Fernández, Ana Castillo, Juan Casado, Abdelhamid Tayebi </w:t>
      </w:r>
      <w:r>
        <w:t xml:space="preserve">(2019) </w:t>
      </w:r>
      <w:r w:rsidRPr="00D13611">
        <w:rPr>
          <w:b/>
          <w:bCs/>
        </w:rPr>
        <w:t>Development of Competence Maps for Training Programs Based on the European Frameworks e-CF and ESCO</w:t>
      </w:r>
      <w:r w:rsidR="006C153B" w:rsidRPr="006C153B">
        <w:t>.</w:t>
      </w:r>
      <w:r w:rsidR="006C153B">
        <w:t xml:space="preserve"> </w:t>
      </w:r>
      <w:r w:rsidR="006C153B" w:rsidRPr="006C153B">
        <w:t xml:space="preserve">ACCSE 2019: The </w:t>
      </w:r>
      <w:r w:rsidR="006C153B">
        <w:t>fourth International Conference on Advances in Computation Communications and Services. July 28, 2019/August 02, 2019 at Nice, France.</w:t>
      </w:r>
    </w:p>
    <w:p w14:paraId="126A695D" w14:textId="73A75C3D" w:rsidR="009A1D95" w:rsidRDefault="006C153B" w:rsidP="006C153B">
      <w:pPr>
        <w:pStyle w:val="ListParagraph"/>
        <w:ind w:left="720" w:firstLine="0"/>
        <w:jc w:val="both"/>
      </w:pPr>
      <w:r>
        <w:t>ISBN: 978-1-61208-735-1 pages 12-15.</w:t>
      </w:r>
    </w:p>
    <w:p w14:paraId="768A7BE7" w14:textId="39C054EA" w:rsidR="006C153B" w:rsidRDefault="006C153B" w:rsidP="006C153B">
      <w:pPr>
        <w:pStyle w:val="ListParagraph"/>
        <w:ind w:left="720" w:firstLine="0"/>
        <w:jc w:val="both"/>
      </w:pPr>
    </w:p>
    <w:p w14:paraId="22866290" w14:textId="187FE1B7" w:rsidR="006C153B" w:rsidRDefault="006C153B" w:rsidP="006C153B">
      <w:pPr>
        <w:pStyle w:val="ListParagraph"/>
        <w:ind w:left="720" w:firstLine="0"/>
        <w:jc w:val="both"/>
      </w:pPr>
    </w:p>
    <w:p w14:paraId="7D02F42E" w14:textId="755E8C95" w:rsidR="006C153B" w:rsidRDefault="006C153B" w:rsidP="006C153B">
      <w:pPr>
        <w:pStyle w:val="ListParagraph"/>
        <w:ind w:left="720" w:firstLine="0"/>
        <w:jc w:val="both"/>
      </w:pPr>
    </w:p>
    <w:p w14:paraId="47442458" w14:textId="1C331352" w:rsidR="006C153B" w:rsidRDefault="006C153B" w:rsidP="006C153B">
      <w:pPr>
        <w:pStyle w:val="ListParagraph"/>
        <w:ind w:left="720" w:firstLine="0"/>
        <w:jc w:val="both"/>
      </w:pPr>
    </w:p>
    <w:p w14:paraId="6E78F1F9" w14:textId="77777777" w:rsidR="006C153B" w:rsidRDefault="006C153B" w:rsidP="006C153B">
      <w:pPr>
        <w:pStyle w:val="ListParagraph"/>
        <w:ind w:left="720" w:firstLine="0"/>
        <w:jc w:val="both"/>
      </w:pPr>
    </w:p>
    <w:p w14:paraId="1758D90D" w14:textId="77777777" w:rsidR="009A1D95" w:rsidRDefault="009A1D95" w:rsidP="0021351D">
      <w:pPr>
        <w:pStyle w:val="Heading1"/>
        <w:jc w:val="both"/>
      </w:pPr>
      <w:r w:rsidRPr="0021351D">
        <w:lastRenderedPageBreak/>
        <w:t>Investigation</w:t>
      </w:r>
    </w:p>
    <w:p w14:paraId="745B7B55" w14:textId="78E2C685" w:rsidR="00E75AEA" w:rsidRDefault="0021351D" w:rsidP="0021351D">
      <w:pPr>
        <w:pStyle w:val="Heading2"/>
        <w:rPr>
          <w:i w:val="0"/>
          <w:iCs/>
          <w:sz w:val="24"/>
          <w:szCs w:val="24"/>
        </w:rPr>
      </w:pPr>
      <w:r w:rsidRPr="00E75AEA">
        <w:rPr>
          <w:i w:val="0"/>
          <w:iCs/>
          <w:sz w:val="24"/>
          <w:szCs w:val="24"/>
        </w:rPr>
        <w:t xml:space="preserve">Optimization of antenna placement using genetic algorithms </w:t>
      </w:r>
      <w:r w:rsidR="006C153B">
        <w:rPr>
          <w:i w:val="0"/>
          <w:iCs/>
          <w:sz w:val="24"/>
          <w:szCs w:val="24"/>
        </w:rPr>
        <w:t>at the</w:t>
      </w:r>
    </w:p>
    <w:p w14:paraId="468B7E0C" w14:textId="01DA811D" w:rsidR="0021351D" w:rsidRPr="00E75AEA" w:rsidRDefault="0021351D" w:rsidP="0021351D">
      <w:pPr>
        <w:pStyle w:val="Heading2"/>
        <w:rPr>
          <w:i w:val="0"/>
          <w:iCs/>
          <w:sz w:val="24"/>
          <w:szCs w:val="24"/>
        </w:rPr>
      </w:pPr>
      <w:proofErr w:type="spellStart"/>
      <w:r w:rsidRPr="00E75AEA">
        <w:rPr>
          <w:i w:val="0"/>
          <w:iCs/>
          <w:sz w:val="24"/>
          <w:szCs w:val="24"/>
        </w:rPr>
        <w:t>Alcalá</w:t>
      </w:r>
      <w:proofErr w:type="spellEnd"/>
      <w:r w:rsidRPr="00E75AEA">
        <w:rPr>
          <w:i w:val="0"/>
          <w:iCs/>
          <w:sz w:val="24"/>
          <w:szCs w:val="24"/>
        </w:rPr>
        <w:t xml:space="preserve"> de Henares</w:t>
      </w:r>
      <w:r w:rsidR="006C153B">
        <w:rPr>
          <w:i w:val="0"/>
          <w:iCs/>
          <w:sz w:val="24"/>
          <w:szCs w:val="24"/>
        </w:rPr>
        <w:t xml:space="preserve"> University</w:t>
      </w:r>
    </w:p>
    <w:p w14:paraId="706F6048" w14:textId="5C319FE2" w:rsidR="006740A6" w:rsidRDefault="007F64CB" w:rsidP="006740A6">
      <w:pPr>
        <w:jc w:val="both"/>
      </w:pPr>
      <w:r>
        <w:t>We have developed a s</w:t>
      </w:r>
      <w:r w:rsidR="006740A6" w:rsidRPr="006740A6">
        <w:t>et of genetic algorithms</w:t>
      </w:r>
      <w:r w:rsidR="006740A6">
        <w:t xml:space="preserve"> to determine the best placement of antennas to reduce signal loss over a given area.</w:t>
      </w:r>
    </w:p>
    <w:p w14:paraId="76CF8CFF" w14:textId="14FB33F7" w:rsidR="007F64CB" w:rsidRDefault="007F64CB" w:rsidP="006740A6">
      <w:pPr>
        <w:jc w:val="both"/>
      </w:pPr>
      <w:r>
        <w:t>The signal loss is calculated with heuristic algorithms using NASA’s SRTM height data</w:t>
      </w:r>
    </w:p>
    <w:p w14:paraId="7BCDA6C2" w14:textId="0405586F" w:rsidR="00634791" w:rsidRDefault="007F64CB" w:rsidP="006740A6">
      <w:pPr>
        <w:jc w:val="both"/>
      </w:pPr>
      <w:r>
        <w:t>Users will access the</w:t>
      </w:r>
      <w:r w:rsidR="00634791" w:rsidRPr="00634791">
        <w:t xml:space="preserve"> application to get user input and displays the calculated antenna loss over a map</w:t>
      </w:r>
      <w:r>
        <w:t xml:space="preserve"> over the web</w:t>
      </w:r>
      <w:r w:rsidR="00634791" w:rsidRPr="00634791">
        <w:t>.</w:t>
      </w:r>
    </w:p>
    <w:p w14:paraId="5C1E5BA9" w14:textId="73165EEE" w:rsidR="007F64CB" w:rsidRDefault="007F64CB" w:rsidP="006740A6">
      <w:pPr>
        <w:jc w:val="both"/>
      </w:pPr>
      <w:r>
        <w:t>The back end is completely virtualized over containers and developed to scale with high amounts of concurrent users.</w:t>
      </w:r>
    </w:p>
    <w:p w14:paraId="1A88404E" w14:textId="77777777" w:rsidR="009A1D95" w:rsidRDefault="006740A6" w:rsidP="0021351D">
      <w:pPr>
        <w:jc w:val="both"/>
      </w:pPr>
      <w:r>
        <w:t xml:space="preserve">DevOps with docker to allow the hole system to run cross platform and be deployed on the cloud. </w:t>
      </w:r>
    </w:p>
    <w:p w14:paraId="5C7F7443" w14:textId="77777777" w:rsidR="007F64CB" w:rsidRDefault="007F64CB"/>
    <w:p w14:paraId="0B27C0D6" w14:textId="22244863" w:rsidR="007F64CB" w:rsidRDefault="007F64CB" w:rsidP="00F077BE">
      <w:pPr>
        <w:pStyle w:val="Heading1"/>
      </w:pPr>
      <w:r w:rsidRPr="007F64CB">
        <w:t>Employment</w:t>
      </w:r>
    </w:p>
    <w:p w14:paraId="64F9C85E" w14:textId="20E7C4C6" w:rsidR="00F077BE" w:rsidRDefault="00F077BE" w:rsidP="00F077BE">
      <w:pPr>
        <w:pStyle w:val="Heading2"/>
      </w:pPr>
      <w:proofErr w:type="spellStart"/>
      <w:r>
        <w:t>Complubot</w:t>
      </w:r>
      <w:proofErr w:type="spellEnd"/>
      <w:r>
        <w:t>, robotics academy</w:t>
      </w:r>
    </w:p>
    <w:p w14:paraId="1B2604AE" w14:textId="34FB2C60" w:rsidR="007F64CB" w:rsidRPr="00F077BE" w:rsidRDefault="007F64CB" w:rsidP="00F077BE">
      <w:pPr>
        <w:pStyle w:val="Heading3"/>
      </w:pPr>
      <w:proofErr w:type="spellStart"/>
      <w:r w:rsidRPr="00F077BE">
        <w:t>Pollotron</w:t>
      </w:r>
      <w:proofErr w:type="spellEnd"/>
      <w:r w:rsidRPr="00F077BE">
        <w:tab/>
      </w:r>
    </w:p>
    <w:p w14:paraId="693CA856" w14:textId="48E1D7F1" w:rsidR="007F64CB" w:rsidRPr="007F64CB" w:rsidRDefault="007F64CB" w:rsidP="007F64CB">
      <w:pPr>
        <w:pStyle w:val="Heading2"/>
        <w:numPr>
          <w:ilvl w:val="0"/>
          <w:numId w:val="13"/>
        </w:numPr>
        <w:tabs>
          <w:tab w:val="right" w:pos="10697"/>
        </w:tabs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</w:pPr>
      <w:r w:rsidRPr="007F64CB"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 xml:space="preserve">C++ Linux/ROS-based robot that that performs SLAM to navigate through the environment. </w:t>
      </w:r>
    </w:p>
    <w:p w14:paraId="5712D8DC" w14:textId="77777777" w:rsidR="007F64CB" w:rsidRPr="00BD33B6" w:rsidRDefault="007F64CB" w:rsidP="007F64CB">
      <w:pPr>
        <w:pStyle w:val="ListParagraph"/>
        <w:numPr>
          <w:ilvl w:val="0"/>
          <w:numId w:val="13"/>
        </w:numPr>
        <w:spacing w:after="13" w:line="248" w:lineRule="auto"/>
        <w:jc w:val="both"/>
      </w:pPr>
      <w:r w:rsidRPr="00BD33B6">
        <w:t xml:space="preserve">Image recognition with Intel Real Sense and OpenCV and voice recognition with Google cloud text-to-speech. </w:t>
      </w:r>
    </w:p>
    <w:p w14:paraId="0916662A" w14:textId="77777777" w:rsidR="007F64CB" w:rsidRPr="00BD33B6" w:rsidRDefault="007F64CB" w:rsidP="007F64CB">
      <w:pPr>
        <w:pStyle w:val="ListParagraph"/>
        <w:numPr>
          <w:ilvl w:val="0"/>
          <w:numId w:val="13"/>
        </w:numPr>
        <w:spacing w:after="13" w:line="248" w:lineRule="auto"/>
        <w:jc w:val="both"/>
      </w:pPr>
      <w:r w:rsidRPr="00BD33B6">
        <w:t xml:space="preserve">Multi-platform desktop C++ app to monitor and control the robot’s omnidirectional velocity-encoded motor platform. </w:t>
      </w:r>
    </w:p>
    <w:p w14:paraId="6DB50D43" w14:textId="77777777" w:rsidR="007F64CB" w:rsidRDefault="007F64CB" w:rsidP="00F077BE">
      <w:pPr>
        <w:pStyle w:val="Heading3"/>
      </w:pPr>
      <w:proofErr w:type="spellStart"/>
      <w:r>
        <w:t>MegaTrueTrue</w:t>
      </w:r>
      <w:proofErr w:type="spellEnd"/>
      <w:r>
        <w:t xml:space="preserve"> </w:t>
      </w:r>
      <w:r>
        <w:tab/>
      </w:r>
    </w:p>
    <w:p w14:paraId="0685328B" w14:textId="34D515E0" w:rsidR="007F64CB" w:rsidRPr="007F64CB" w:rsidRDefault="007F64CB" w:rsidP="007F64CB">
      <w:pPr>
        <w:pStyle w:val="Heading2"/>
        <w:numPr>
          <w:ilvl w:val="0"/>
          <w:numId w:val="20"/>
        </w:numPr>
        <w:tabs>
          <w:tab w:val="right" w:pos="10697"/>
        </w:tabs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</w:pPr>
      <w:r w:rsidRPr="007F64CB"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 xml:space="preserve">C++ modular robot Arduino-based that imitates the behavior of </w:t>
      </w:r>
      <w:proofErr w:type="spellStart"/>
      <w:r w:rsidRPr="007F64CB"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>TrueTrue</w:t>
      </w:r>
      <w:proofErr w:type="spellEnd"/>
      <w:r w:rsidRPr="007F64CB"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 xml:space="preserve"> robot while being eight times bigger. </w:t>
      </w:r>
    </w:p>
    <w:p w14:paraId="3EF0C142" w14:textId="77777777" w:rsidR="007F64CB" w:rsidRPr="00BD33B6" w:rsidRDefault="007F64CB" w:rsidP="007F64CB">
      <w:pPr>
        <w:numPr>
          <w:ilvl w:val="0"/>
          <w:numId w:val="19"/>
        </w:numPr>
        <w:spacing w:after="13" w:line="248" w:lineRule="auto"/>
        <w:jc w:val="both"/>
      </w:pPr>
      <w:r w:rsidRPr="00BD33B6">
        <w:t xml:space="preserve">Multi-platform mobile and desktop C++ app to remotely control the robot over TCP. </w:t>
      </w:r>
    </w:p>
    <w:p w14:paraId="3532D4BF" w14:textId="59B6D886" w:rsidR="007F64CB" w:rsidRPr="00BD33B6" w:rsidRDefault="007F64CB" w:rsidP="007F64CB">
      <w:pPr>
        <w:pStyle w:val="ListParagraph"/>
        <w:numPr>
          <w:ilvl w:val="0"/>
          <w:numId w:val="19"/>
        </w:numPr>
      </w:pPr>
      <w:r w:rsidRPr="00BD33B6">
        <w:t xml:space="preserve">This robot debuted at the SIMO robotics fair in November 2018 at Madrid. </w:t>
      </w:r>
    </w:p>
    <w:p w14:paraId="23682230" w14:textId="77777777" w:rsidR="007F64CB" w:rsidRDefault="007F64CB" w:rsidP="00F077BE">
      <w:pPr>
        <w:pStyle w:val="Heading3"/>
      </w:pPr>
      <w:proofErr w:type="spellStart"/>
      <w:r>
        <w:t>ColdPlay</w:t>
      </w:r>
      <w:proofErr w:type="spellEnd"/>
      <w:r>
        <w:t xml:space="preserve">-Robot </w:t>
      </w:r>
      <w:r>
        <w:tab/>
      </w:r>
    </w:p>
    <w:p w14:paraId="363C6942" w14:textId="02CB5A11" w:rsidR="007F64CB" w:rsidRPr="007F64CB" w:rsidRDefault="007F64CB" w:rsidP="007F64CB">
      <w:pPr>
        <w:pStyle w:val="Heading2"/>
        <w:numPr>
          <w:ilvl w:val="0"/>
          <w:numId w:val="21"/>
        </w:numPr>
        <w:tabs>
          <w:tab w:val="right" w:pos="10697"/>
        </w:tabs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</w:pPr>
      <w:r w:rsidRPr="007F64CB"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 xml:space="preserve">C++ Arduino-based robot that uses a Pixy camera to perform </w:t>
      </w:r>
      <w:r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>object</w:t>
      </w:r>
      <w:r w:rsidRPr="007F64CB"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 xml:space="preserve">recognition </w:t>
      </w:r>
      <w:r w:rsidRPr="007F64CB">
        <w:rPr>
          <w:rFonts w:ascii="Calibri" w:eastAsiaTheme="minorHAnsi" w:hAnsi="Calibri" w:cs="Calibri"/>
          <w:b w:val="0"/>
          <w:i w:val="0"/>
          <w:spacing w:val="0"/>
          <w:sz w:val="22"/>
          <w:szCs w:val="22"/>
        </w:rPr>
        <w:t xml:space="preserve">over real time video. </w:t>
      </w:r>
    </w:p>
    <w:p w14:paraId="469EE570" w14:textId="77777777" w:rsidR="007F64CB" w:rsidRPr="00BD33B6" w:rsidRDefault="007F64CB" w:rsidP="007F64CB">
      <w:pPr>
        <w:pStyle w:val="ListParagraph"/>
        <w:numPr>
          <w:ilvl w:val="0"/>
          <w:numId w:val="21"/>
        </w:numPr>
        <w:spacing w:after="13" w:line="248" w:lineRule="auto"/>
        <w:jc w:val="both"/>
      </w:pPr>
      <w:r w:rsidRPr="00BD33B6">
        <w:t xml:space="preserve">The robot detects objects by color and takes them with a grab to carry them to the color matching compartment. </w:t>
      </w:r>
    </w:p>
    <w:p w14:paraId="58D4D912" w14:textId="4E4AF326" w:rsidR="007F64CB" w:rsidRDefault="007F64CB" w:rsidP="00F077BE">
      <w:pPr>
        <w:pStyle w:val="Heading3"/>
      </w:pPr>
      <w:r>
        <w:t xml:space="preserve">Alien Soccer </w:t>
      </w:r>
      <w:r>
        <w:tab/>
        <w:t xml:space="preserve"> </w:t>
      </w:r>
    </w:p>
    <w:p w14:paraId="78986A24" w14:textId="77777777" w:rsidR="007F64CB" w:rsidRPr="00BD33B6" w:rsidRDefault="007F64CB" w:rsidP="007F64CB">
      <w:pPr>
        <w:numPr>
          <w:ilvl w:val="0"/>
          <w:numId w:val="22"/>
        </w:numPr>
        <w:spacing w:after="13" w:line="248" w:lineRule="auto"/>
        <w:jc w:val="both"/>
      </w:pPr>
      <w:r w:rsidRPr="00BD33B6">
        <w:t xml:space="preserve">C++ Arduino-based distributed pair of robots communicated via Bluetooth to play robot soccer. </w:t>
      </w:r>
    </w:p>
    <w:p w14:paraId="0A2CE8C8" w14:textId="77777777" w:rsidR="007F64CB" w:rsidRPr="00BD33B6" w:rsidRDefault="007F64CB" w:rsidP="007F64CB">
      <w:pPr>
        <w:numPr>
          <w:ilvl w:val="0"/>
          <w:numId w:val="22"/>
        </w:numPr>
        <w:spacing w:after="13" w:line="248" w:lineRule="auto"/>
        <w:jc w:val="both"/>
      </w:pPr>
      <w:r w:rsidRPr="00BD33B6">
        <w:t xml:space="preserve">Each robot had a modular architecture with dedicated software and hardware to control each sensor including a compass and a 360 infrared vision system and each encoded motor. </w:t>
      </w:r>
    </w:p>
    <w:p w14:paraId="77EB0450" w14:textId="2537B8FD" w:rsidR="007F64CB" w:rsidRPr="00BD33B6" w:rsidRDefault="007F64CB" w:rsidP="007F64CB">
      <w:pPr>
        <w:pStyle w:val="ListParagraph"/>
        <w:numPr>
          <w:ilvl w:val="0"/>
          <w:numId w:val="22"/>
        </w:numPr>
      </w:pPr>
      <w:r w:rsidRPr="00BD33B6">
        <w:t xml:space="preserve">This robot was the third out of eight in at Imperdibles2.0, a European robot soccer competition. </w:t>
      </w:r>
    </w:p>
    <w:p w14:paraId="4EC13B51" w14:textId="7674B56B" w:rsidR="002D55FD" w:rsidRPr="00F077BE" w:rsidRDefault="006740A6" w:rsidP="00F077BE">
      <w:pPr>
        <w:pStyle w:val="Heading1"/>
      </w:pPr>
      <w:r>
        <w:br w:type="page"/>
      </w:r>
      <w:r w:rsidR="009A1D95" w:rsidRPr="009A1D95">
        <w:lastRenderedPageBreak/>
        <w:t>Technical experience</w:t>
      </w:r>
    </w:p>
    <w:p w14:paraId="660D65AB" w14:textId="77777777" w:rsidR="0021351D" w:rsidRDefault="009A1D95" w:rsidP="0021351D">
      <w:pPr>
        <w:pStyle w:val="ListParagraph"/>
        <w:numPr>
          <w:ilvl w:val="0"/>
          <w:numId w:val="12"/>
        </w:numPr>
        <w:jc w:val="both"/>
      </w:pPr>
      <w:r>
        <w:t xml:space="preserve">Multi-threaded memory shared </w:t>
      </w:r>
      <w:r w:rsidR="0021351D">
        <w:t>remote monitoring software</w:t>
      </w:r>
      <w:r>
        <w:t xml:space="preserve"> in JAVA</w:t>
      </w:r>
      <w:r w:rsidR="0021351D">
        <w:t>.</w:t>
      </w:r>
    </w:p>
    <w:p w14:paraId="2B0249C2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 xml:space="preserve">JAVA program that translates JSON to .dot </w:t>
      </w:r>
      <w:r w:rsidR="0021351D">
        <w:t>and</w:t>
      </w:r>
      <w:r>
        <w:t xml:space="preserve"> .</w:t>
      </w:r>
      <w:proofErr w:type="spellStart"/>
      <w:r>
        <w:t>svg</w:t>
      </w:r>
      <w:proofErr w:type="spellEnd"/>
      <w:r>
        <w:t xml:space="preserve"> </w:t>
      </w:r>
      <w:r w:rsidR="0021351D">
        <w:t xml:space="preserve">files </w:t>
      </w:r>
      <w:r>
        <w:t>using antlr4</w:t>
      </w:r>
      <w:r w:rsidR="0021351D">
        <w:t xml:space="preserve"> and </w:t>
      </w:r>
      <w:proofErr w:type="spellStart"/>
      <w:r w:rsidR="0021351D" w:rsidRPr="0021351D">
        <w:t>graphviz</w:t>
      </w:r>
      <w:proofErr w:type="spellEnd"/>
      <w:r>
        <w:t>.</w:t>
      </w:r>
    </w:p>
    <w:p w14:paraId="11D45BE4" w14:textId="52A1C863" w:rsidR="002D55FD" w:rsidRDefault="002D55FD" w:rsidP="0021351D">
      <w:pPr>
        <w:pStyle w:val="ListParagraph"/>
        <w:numPr>
          <w:ilvl w:val="0"/>
          <w:numId w:val="12"/>
        </w:numPr>
        <w:jc w:val="both"/>
      </w:pPr>
      <w:r>
        <w:t xml:space="preserve">Artificial vision and image recognition </w:t>
      </w:r>
      <w:r w:rsidR="007F64CB">
        <w:t>algorithms</w:t>
      </w:r>
      <w:r>
        <w:t>.</w:t>
      </w:r>
    </w:p>
    <w:p w14:paraId="239158C8" w14:textId="49F4E379" w:rsidR="007F64CB" w:rsidRDefault="007F64CB" w:rsidP="0021351D">
      <w:pPr>
        <w:pStyle w:val="ListParagraph"/>
        <w:numPr>
          <w:ilvl w:val="0"/>
          <w:numId w:val="12"/>
        </w:numPr>
        <w:jc w:val="both"/>
      </w:pPr>
      <w:r>
        <w:t>Data science analysis.</w:t>
      </w:r>
    </w:p>
    <w:p w14:paraId="1AD5E716" w14:textId="0CDCB2BB" w:rsidR="0021351D" w:rsidRDefault="0021351D" w:rsidP="0021351D">
      <w:pPr>
        <w:pStyle w:val="ListParagraph"/>
        <w:numPr>
          <w:ilvl w:val="0"/>
          <w:numId w:val="12"/>
        </w:numPr>
        <w:jc w:val="both"/>
      </w:pPr>
      <w:r w:rsidRPr="0021351D">
        <w:t>Set of common algorithms implemented in Swift (greedy/simple recursion/backtracking/dynamic).</w:t>
      </w:r>
    </w:p>
    <w:p w14:paraId="1B0F05BF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Imitation of the 2048 game using CUDA with the aim of an efficient execution over a GPU.</w:t>
      </w:r>
    </w:p>
    <w:p w14:paraId="2A5C2031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Imitation of the 2048 game using SCALA with the aim of learning functional programming paradigm.</w:t>
      </w:r>
    </w:p>
    <w:p w14:paraId="2B4BCD4C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Creation and maintenance of a relational SQL data base as a university project.</w:t>
      </w:r>
    </w:p>
    <w:p w14:paraId="160F99C1" w14:textId="77777777" w:rsidR="0021351D" w:rsidRDefault="0021351D" w:rsidP="0021351D">
      <w:pPr>
        <w:pStyle w:val="ListParagraph"/>
        <w:numPr>
          <w:ilvl w:val="0"/>
          <w:numId w:val="12"/>
        </w:numPr>
        <w:jc w:val="both"/>
      </w:pPr>
      <w:r w:rsidRPr="0021351D">
        <w:t>Color Queue: iOS and Android app, on-line game in C++.</w:t>
      </w:r>
    </w:p>
    <w:p w14:paraId="6F8A3CFA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Game of life: iOS and Android app</w:t>
      </w:r>
      <w:r w:rsidR="0021351D">
        <w:t>,</w:t>
      </w:r>
      <w:r>
        <w:t xml:space="preserve"> Conway’s Game of Life</w:t>
      </w:r>
      <w:r w:rsidR="0021351D">
        <w:t xml:space="preserve"> simulation</w:t>
      </w:r>
      <w:r>
        <w:t>.</w:t>
      </w:r>
    </w:p>
    <w:p w14:paraId="2552480B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Shutter Earth: 2d platform shooter in JAVA over slik2d game engine.</w:t>
      </w:r>
    </w:p>
    <w:p w14:paraId="60A2A656" w14:textId="77777777" w:rsidR="009A1D95" w:rsidRDefault="009A1D95" w:rsidP="0021351D">
      <w:pPr>
        <w:pStyle w:val="ListParagraph"/>
        <w:numPr>
          <w:ilvl w:val="0"/>
          <w:numId w:val="12"/>
        </w:numPr>
        <w:jc w:val="both"/>
      </w:pPr>
      <w:r>
        <w:t>Linux shell that used POSIX calls to the OS and implemented a custom pipe and redirection system.</w:t>
      </w:r>
    </w:p>
    <w:p w14:paraId="5AD41100" w14:textId="77777777" w:rsidR="0021351D" w:rsidRPr="00AD4E8D" w:rsidRDefault="0021351D" w:rsidP="0021351D">
      <w:pPr>
        <w:jc w:val="both"/>
      </w:pPr>
    </w:p>
    <w:p w14:paraId="149D0C16" w14:textId="77777777" w:rsidR="006E7656" w:rsidRDefault="009A1D95" w:rsidP="0021351D">
      <w:pPr>
        <w:pStyle w:val="Heading1"/>
        <w:jc w:val="both"/>
      </w:pPr>
      <w:r w:rsidRPr="009A1D95">
        <w:t>Programming Languages and Technologies</w:t>
      </w:r>
    </w:p>
    <w:p w14:paraId="67E56EB9" w14:textId="77777777" w:rsidR="009A1D95" w:rsidRDefault="009A1D95" w:rsidP="0021351D">
      <w:pPr>
        <w:pStyle w:val="ListParagraph"/>
        <w:numPr>
          <w:ilvl w:val="0"/>
          <w:numId w:val="11"/>
        </w:numPr>
        <w:jc w:val="both"/>
      </w:pPr>
      <w:r>
        <w:t>C++, C, JAVA, Python, JavaScript, CUDA, Swift, R, Scala, Lisp, Prolog, SQL, HTML5, CSS3, XML, JSON, Markdown, LaTeX.</w:t>
      </w:r>
    </w:p>
    <w:p w14:paraId="67D59B07" w14:textId="77777777" w:rsidR="009A1D95" w:rsidRDefault="009A1D95" w:rsidP="0021351D">
      <w:pPr>
        <w:pStyle w:val="ListParagraph"/>
        <w:numPr>
          <w:ilvl w:val="0"/>
          <w:numId w:val="11"/>
        </w:numPr>
        <w:jc w:val="both"/>
      </w:pPr>
      <w:r>
        <w:t xml:space="preserve">ROS, MATLAB, cocos2d-x, </w:t>
      </w:r>
      <w:proofErr w:type="spellStart"/>
      <w:r>
        <w:t>pygame</w:t>
      </w:r>
      <w:proofErr w:type="spellEnd"/>
      <w:r>
        <w:t xml:space="preserve">, slick2d, Swing, antlr4, OpenCV, TensorFlow, </w:t>
      </w:r>
      <w:bookmarkStart w:id="7" w:name="OLE_LINK29"/>
      <w:bookmarkStart w:id="8" w:name="OLE_LINK30"/>
      <w:bookmarkStart w:id="9" w:name="OLE_LINK31"/>
      <w:proofErr w:type="spellStart"/>
      <w:r>
        <w:t>grap</w:t>
      </w:r>
      <w:r w:rsidR="0021351D">
        <w:t>h</w:t>
      </w:r>
      <w:r>
        <w:t>viz</w:t>
      </w:r>
      <w:bookmarkEnd w:id="7"/>
      <w:bookmarkEnd w:id="8"/>
      <w:bookmarkEnd w:id="9"/>
      <w:proofErr w:type="spellEnd"/>
      <w:r>
        <w:t>.</w:t>
      </w:r>
    </w:p>
    <w:p w14:paraId="08A943FF" w14:textId="77777777" w:rsidR="009A1D95" w:rsidRDefault="009A1D95" w:rsidP="0021351D">
      <w:pPr>
        <w:pStyle w:val="ListParagraph"/>
        <w:numPr>
          <w:ilvl w:val="0"/>
          <w:numId w:val="11"/>
        </w:numPr>
        <w:jc w:val="both"/>
      </w:pPr>
      <w:r>
        <w:t xml:space="preserve">PostgreSQL, MySQL, MongoDB, Docker, </w:t>
      </w:r>
      <w:r w:rsidRPr="009A1D95">
        <w:t>Kubernetes</w:t>
      </w:r>
      <w:r>
        <w:t xml:space="preserve">, </w:t>
      </w:r>
      <w:r w:rsidRPr="009A1D95">
        <w:t>Git</w:t>
      </w:r>
      <w:r>
        <w:t xml:space="preserve">, </w:t>
      </w:r>
      <w:proofErr w:type="spellStart"/>
      <w:r>
        <w:t>WireShark</w:t>
      </w:r>
      <w:proofErr w:type="spellEnd"/>
      <w:r>
        <w:t>, Linux, JIRA, Project.</w:t>
      </w:r>
    </w:p>
    <w:p w14:paraId="4E16EE0E" w14:textId="04C384FD" w:rsidR="0021351D" w:rsidRPr="0021351D" w:rsidRDefault="009A1D95" w:rsidP="0021351D">
      <w:pPr>
        <w:pStyle w:val="ListParagraph"/>
        <w:numPr>
          <w:ilvl w:val="0"/>
          <w:numId w:val="11"/>
        </w:numPr>
        <w:jc w:val="both"/>
      </w:pPr>
      <w:r>
        <w:t xml:space="preserve">NetBeans, XCode, </w:t>
      </w:r>
      <w:proofErr w:type="spellStart"/>
      <w:r>
        <w:t>CLion</w:t>
      </w:r>
      <w:proofErr w:type="spellEnd"/>
      <w:r>
        <w:t xml:space="preserve">, PyCharm, Sublime Text, Visual Code, Android Studio, </w:t>
      </w:r>
      <w:proofErr w:type="spellStart"/>
      <w:r>
        <w:t>KiCad</w:t>
      </w:r>
      <w:proofErr w:type="spellEnd"/>
      <w:r>
        <w:t>.</w:t>
      </w:r>
    </w:p>
    <w:sectPr w:rsidR="0021351D" w:rsidRPr="0021351D">
      <w:footerReference w:type="defaul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F624B" w14:textId="77777777" w:rsidR="00DC2264" w:rsidRDefault="00DC2264" w:rsidP="0021351D">
      <w:r>
        <w:separator/>
      </w:r>
    </w:p>
  </w:endnote>
  <w:endnote w:type="continuationSeparator" w:id="0">
    <w:p w14:paraId="699283A9" w14:textId="77777777" w:rsidR="00DC2264" w:rsidRDefault="00DC2264" w:rsidP="0021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BF2D" w14:textId="77777777" w:rsidR="006E7656" w:rsidRDefault="006E7656" w:rsidP="00213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D997C" w14:textId="77777777" w:rsidR="00DC2264" w:rsidRDefault="00DC2264" w:rsidP="0021351D">
      <w:r>
        <w:separator/>
      </w:r>
    </w:p>
  </w:footnote>
  <w:footnote w:type="continuationSeparator" w:id="0">
    <w:p w14:paraId="29F088BA" w14:textId="77777777" w:rsidR="00DC2264" w:rsidRDefault="00DC2264" w:rsidP="0021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147B7"/>
    <w:multiLevelType w:val="hybridMultilevel"/>
    <w:tmpl w:val="0654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365A3"/>
    <w:multiLevelType w:val="hybridMultilevel"/>
    <w:tmpl w:val="2FF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6C1C"/>
    <w:multiLevelType w:val="hybridMultilevel"/>
    <w:tmpl w:val="9FDC3B42"/>
    <w:lvl w:ilvl="0" w:tplc="ABC04EAA">
      <w:start w:val="1"/>
      <w:numFmt w:val="bullet"/>
      <w:lvlText w:val="•"/>
      <w:lvlJc w:val="left"/>
      <w:pPr>
        <w:ind w:left="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1A27D2">
      <w:start w:val="1"/>
      <w:numFmt w:val="bullet"/>
      <w:lvlText w:val="o"/>
      <w:lvlJc w:val="left"/>
      <w:pPr>
        <w:ind w:left="1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20143E">
      <w:start w:val="1"/>
      <w:numFmt w:val="bullet"/>
      <w:lvlText w:val="▪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CE8F6C">
      <w:start w:val="1"/>
      <w:numFmt w:val="bullet"/>
      <w:lvlText w:val="•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229876">
      <w:start w:val="1"/>
      <w:numFmt w:val="bullet"/>
      <w:lvlText w:val="o"/>
      <w:lvlJc w:val="left"/>
      <w:pPr>
        <w:ind w:left="3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84CB5A">
      <w:start w:val="1"/>
      <w:numFmt w:val="bullet"/>
      <w:lvlText w:val="▪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38938E">
      <w:start w:val="1"/>
      <w:numFmt w:val="bullet"/>
      <w:lvlText w:val="•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0A6AD4">
      <w:start w:val="1"/>
      <w:numFmt w:val="bullet"/>
      <w:lvlText w:val="o"/>
      <w:lvlJc w:val="left"/>
      <w:pPr>
        <w:ind w:left="5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F80E78">
      <w:start w:val="1"/>
      <w:numFmt w:val="bullet"/>
      <w:lvlText w:val="▪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5E4F2D"/>
    <w:multiLevelType w:val="hybridMultilevel"/>
    <w:tmpl w:val="60F6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157E4"/>
    <w:multiLevelType w:val="hybridMultilevel"/>
    <w:tmpl w:val="38CEC3A0"/>
    <w:lvl w:ilvl="0" w:tplc="62FCCF74">
      <w:start w:val="1"/>
      <w:numFmt w:val="bullet"/>
      <w:lvlText w:val="•"/>
      <w:lvlJc w:val="left"/>
      <w:pPr>
        <w:ind w:left="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AC20C4">
      <w:start w:val="1"/>
      <w:numFmt w:val="bullet"/>
      <w:lvlText w:val="o"/>
      <w:lvlJc w:val="left"/>
      <w:pPr>
        <w:ind w:left="1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5C9F66">
      <w:start w:val="1"/>
      <w:numFmt w:val="bullet"/>
      <w:lvlText w:val="▪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0D754">
      <w:start w:val="1"/>
      <w:numFmt w:val="bullet"/>
      <w:lvlText w:val="•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D6BC60">
      <w:start w:val="1"/>
      <w:numFmt w:val="bullet"/>
      <w:lvlText w:val="o"/>
      <w:lvlJc w:val="left"/>
      <w:pPr>
        <w:ind w:left="3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0AA14">
      <w:start w:val="1"/>
      <w:numFmt w:val="bullet"/>
      <w:lvlText w:val="▪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45B46">
      <w:start w:val="1"/>
      <w:numFmt w:val="bullet"/>
      <w:lvlText w:val="•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18A936">
      <w:start w:val="1"/>
      <w:numFmt w:val="bullet"/>
      <w:lvlText w:val="o"/>
      <w:lvlJc w:val="left"/>
      <w:pPr>
        <w:ind w:left="5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E90D2">
      <w:start w:val="1"/>
      <w:numFmt w:val="bullet"/>
      <w:lvlText w:val="▪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DB6088"/>
    <w:multiLevelType w:val="hybridMultilevel"/>
    <w:tmpl w:val="BE74167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1FB308F"/>
    <w:multiLevelType w:val="hybridMultilevel"/>
    <w:tmpl w:val="1952D544"/>
    <w:lvl w:ilvl="0" w:tplc="395CECAC">
      <w:start w:val="1"/>
      <w:numFmt w:val="bullet"/>
      <w:lvlText w:val="•"/>
      <w:lvlJc w:val="left"/>
      <w:pPr>
        <w:ind w:left="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E6B9BE">
      <w:start w:val="1"/>
      <w:numFmt w:val="bullet"/>
      <w:lvlText w:val="o"/>
      <w:lvlJc w:val="left"/>
      <w:pPr>
        <w:ind w:left="1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AA998C">
      <w:start w:val="1"/>
      <w:numFmt w:val="bullet"/>
      <w:lvlText w:val="▪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9421B2">
      <w:start w:val="1"/>
      <w:numFmt w:val="bullet"/>
      <w:lvlText w:val="•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C65E6A">
      <w:start w:val="1"/>
      <w:numFmt w:val="bullet"/>
      <w:lvlText w:val="o"/>
      <w:lvlJc w:val="left"/>
      <w:pPr>
        <w:ind w:left="3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6AA420">
      <w:start w:val="1"/>
      <w:numFmt w:val="bullet"/>
      <w:lvlText w:val="▪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D04738">
      <w:start w:val="1"/>
      <w:numFmt w:val="bullet"/>
      <w:lvlText w:val="•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A84708">
      <w:start w:val="1"/>
      <w:numFmt w:val="bullet"/>
      <w:lvlText w:val="o"/>
      <w:lvlJc w:val="left"/>
      <w:pPr>
        <w:ind w:left="5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3288CC">
      <w:start w:val="1"/>
      <w:numFmt w:val="bullet"/>
      <w:lvlText w:val="▪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6D3183"/>
    <w:multiLevelType w:val="hybridMultilevel"/>
    <w:tmpl w:val="6C3CA734"/>
    <w:lvl w:ilvl="0" w:tplc="06FA1DAE">
      <w:start w:val="1"/>
      <w:numFmt w:val="bullet"/>
      <w:lvlText w:val="•"/>
      <w:lvlJc w:val="left"/>
      <w:pPr>
        <w:ind w:left="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DC2128">
      <w:start w:val="1"/>
      <w:numFmt w:val="bullet"/>
      <w:lvlText w:val="o"/>
      <w:lvlJc w:val="left"/>
      <w:pPr>
        <w:ind w:left="1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CA9BB2">
      <w:start w:val="1"/>
      <w:numFmt w:val="bullet"/>
      <w:lvlText w:val="▪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C8FA6C">
      <w:start w:val="1"/>
      <w:numFmt w:val="bullet"/>
      <w:lvlText w:val="•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26F762">
      <w:start w:val="1"/>
      <w:numFmt w:val="bullet"/>
      <w:lvlText w:val="o"/>
      <w:lvlJc w:val="left"/>
      <w:pPr>
        <w:ind w:left="3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B6B396">
      <w:start w:val="1"/>
      <w:numFmt w:val="bullet"/>
      <w:lvlText w:val="▪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184F8C">
      <w:start w:val="1"/>
      <w:numFmt w:val="bullet"/>
      <w:lvlText w:val="•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169A62">
      <w:start w:val="1"/>
      <w:numFmt w:val="bullet"/>
      <w:lvlText w:val="o"/>
      <w:lvlJc w:val="left"/>
      <w:pPr>
        <w:ind w:left="5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E6DB9A">
      <w:start w:val="1"/>
      <w:numFmt w:val="bullet"/>
      <w:lvlText w:val="▪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C23038"/>
    <w:multiLevelType w:val="hybridMultilevel"/>
    <w:tmpl w:val="39D4C84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BF40B29"/>
    <w:multiLevelType w:val="hybridMultilevel"/>
    <w:tmpl w:val="B614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77BCB"/>
    <w:multiLevelType w:val="hybridMultilevel"/>
    <w:tmpl w:val="CFE4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B402E"/>
    <w:multiLevelType w:val="hybridMultilevel"/>
    <w:tmpl w:val="ED52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11"/>
  </w:num>
  <w:num w:numId="14">
    <w:abstractNumId w:val="20"/>
  </w:num>
  <w:num w:numId="15">
    <w:abstractNumId w:val="14"/>
  </w:num>
  <w:num w:numId="16">
    <w:abstractNumId w:val="12"/>
  </w:num>
  <w:num w:numId="17">
    <w:abstractNumId w:val="16"/>
  </w:num>
  <w:num w:numId="18">
    <w:abstractNumId w:val="17"/>
  </w:num>
  <w:num w:numId="19">
    <w:abstractNumId w:val="10"/>
  </w:num>
  <w:num w:numId="20">
    <w:abstractNumId w:val="18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D"/>
    <w:rsid w:val="000B4995"/>
    <w:rsid w:val="00172CA5"/>
    <w:rsid w:val="0021351D"/>
    <w:rsid w:val="00270DFD"/>
    <w:rsid w:val="002D55FD"/>
    <w:rsid w:val="00634791"/>
    <w:rsid w:val="006740A6"/>
    <w:rsid w:val="006C153B"/>
    <w:rsid w:val="006E7656"/>
    <w:rsid w:val="007F64CB"/>
    <w:rsid w:val="009A1D95"/>
    <w:rsid w:val="009D7237"/>
    <w:rsid w:val="00A54476"/>
    <w:rsid w:val="00AA4E4B"/>
    <w:rsid w:val="00AD4E8D"/>
    <w:rsid w:val="00B834AD"/>
    <w:rsid w:val="00B9233A"/>
    <w:rsid w:val="00BC2315"/>
    <w:rsid w:val="00D13611"/>
    <w:rsid w:val="00DA234D"/>
    <w:rsid w:val="00DC2264"/>
    <w:rsid w:val="00E15B10"/>
    <w:rsid w:val="00E31C18"/>
    <w:rsid w:val="00E75AEA"/>
    <w:rsid w:val="00F077BE"/>
    <w:rsid w:val="00F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652D29"/>
  <w15:chartTrackingRefBased/>
  <w15:docId w15:val="{66740F42-18FE-6045-B8C6-9123211F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1D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A1D9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611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9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casado@mrblissfulgri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.casado@edu.uah.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uanCasad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rblissfulgrin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DD18B4A3-981A-A44A-85F6-E84AB83A46F4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A163F533C66447B1724DD4D0EE4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7014F-AECC-5D47-980E-CB36C5A8E4C7}"/>
      </w:docPartPr>
      <w:docPartBody>
        <w:p w:rsidR="005469E9" w:rsidRDefault="00251A39">
          <w:pPr>
            <w:pStyle w:val="2EA163F533C66447B1724DD4D0EE4C6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39"/>
    <w:rsid w:val="00251A39"/>
    <w:rsid w:val="005469E9"/>
    <w:rsid w:val="007062B2"/>
    <w:rsid w:val="009B3FCD"/>
    <w:rsid w:val="00A00526"/>
    <w:rsid w:val="00A63286"/>
    <w:rsid w:val="00D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1FB4AF4674B4BA296D2E2B5882B89">
    <w:name w:val="55B1FB4AF4674B4BA296D2E2B5882B89"/>
  </w:style>
  <w:style w:type="paragraph" w:customStyle="1" w:styleId="1A4A1DDD53D07242A6BB688E5EB87FA3">
    <w:name w:val="1A4A1DDD53D07242A6BB688E5EB87FA3"/>
  </w:style>
  <w:style w:type="paragraph" w:customStyle="1" w:styleId="0BBA184FDE773C4D88DF0583BD486A64">
    <w:name w:val="0BBA184FDE773C4D88DF0583BD486A64"/>
  </w:style>
  <w:style w:type="paragraph" w:customStyle="1" w:styleId="77D54D36B609724695BB52FDBC9A385D">
    <w:name w:val="77D54D36B609724695BB52FDBC9A385D"/>
  </w:style>
  <w:style w:type="paragraph" w:customStyle="1" w:styleId="2EA163F533C66447B1724DD4D0EE4C6E">
    <w:name w:val="2EA163F533C66447B1724DD4D0EE4C6E"/>
  </w:style>
  <w:style w:type="paragraph" w:customStyle="1" w:styleId="7D66D7CC1953BC48B9D1EFCA689B20C7">
    <w:name w:val="7D66D7CC1953BC48B9D1EFCA689B20C7"/>
  </w:style>
  <w:style w:type="paragraph" w:customStyle="1" w:styleId="29B6491ACEC9CE48B9F9F05732F1586C">
    <w:name w:val="29B6491ACEC9CE48B9F9F05732F1586C"/>
  </w:style>
  <w:style w:type="paragraph" w:customStyle="1" w:styleId="2E3DFEFB7404C54E9B7C6364CE325C99">
    <w:name w:val="2E3DFEFB7404C54E9B7C6364CE325C99"/>
  </w:style>
  <w:style w:type="paragraph" w:customStyle="1" w:styleId="12B5A22FA70A1C4D8BE05C2064A2B2CA">
    <w:name w:val="12B5A22FA70A1C4D8BE05C2064A2B2CA"/>
  </w:style>
  <w:style w:type="paragraph" w:customStyle="1" w:styleId="B69171673B1C614AA5D83F7DD4300DB1">
    <w:name w:val="B69171673B1C614AA5D83F7DD4300DB1"/>
  </w:style>
  <w:style w:type="paragraph" w:customStyle="1" w:styleId="F87C74A9F6A1C049AA45ED602B9B91FA">
    <w:name w:val="F87C74A9F6A1C049AA45ED602B9B91FA"/>
  </w:style>
  <w:style w:type="paragraph" w:customStyle="1" w:styleId="DC58CFCEE5E32A458D80E9562F43D8FB">
    <w:name w:val="DC58CFCEE5E32A458D80E9562F43D8FB"/>
  </w:style>
  <w:style w:type="paragraph" w:customStyle="1" w:styleId="29E57405C49A7C4B9FD6E394F3292C23">
    <w:name w:val="29E57405C49A7C4B9FD6E394F3292C23"/>
  </w:style>
  <w:style w:type="paragraph" w:customStyle="1" w:styleId="440CEA0FEC248948AC0A92CB9025BBBD">
    <w:name w:val="440CEA0FEC248948AC0A92CB9025B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{DD18B4A3-981A-A44A-85F6-E84AB83A46F4}tf10002079.dotx</Template>
  <TotalTime>4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Juan Casado</cp:lastModifiedBy>
  <cp:revision>7</cp:revision>
  <cp:lastPrinted>2019-11-25T22:51:00Z</cp:lastPrinted>
  <dcterms:created xsi:type="dcterms:W3CDTF">2019-11-25T22:51:00Z</dcterms:created>
  <dcterms:modified xsi:type="dcterms:W3CDTF">2019-11-26T12:40:00Z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