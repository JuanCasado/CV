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D9A36" w14:textId="77777777" w:rsidR="006E7656" w:rsidRPr="00AD4E8D" w:rsidRDefault="00AD4E8D" w:rsidP="0021351D">
      <w:pPr>
        <w:pStyle w:val="Name"/>
        <w:jc w:val="both"/>
        <w:rPr>
          <w:lang w:val="es-ES"/>
        </w:rPr>
      </w:pPr>
      <w:r w:rsidRPr="00AD4E8D">
        <w:rPr>
          <w:lang w:val="es-ES"/>
        </w:rPr>
        <w:t>Juan Casado Ballesteros</w:t>
      </w:r>
    </w:p>
    <w:p w14:paraId="4B61F91C" w14:textId="77777777" w:rsidR="002D55FD" w:rsidRDefault="002D55FD" w:rsidP="00D13611">
      <w:pPr>
        <w:pStyle w:val="ContactInfo"/>
        <w:rPr>
          <w:sz w:val="21"/>
          <w:szCs w:val="21"/>
          <w:lang w:val="es-ES"/>
        </w:rPr>
      </w:pPr>
      <w:r w:rsidRPr="002D55FD">
        <w:rPr>
          <w:sz w:val="21"/>
          <w:szCs w:val="21"/>
          <w:lang w:val="es-ES"/>
        </w:rPr>
        <w:t xml:space="preserve">Plaza Juan XXIII Nº5 8ºB Alcalá de Henares, Madrid 28804, </w:t>
      </w:r>
      <w:proofErr w:type="spellStart"/>
      <w:r w:rsidRPr="002D55FD">
        <w:rPr>
          <w:sz w:val="21"/>
          <w:szCs w:val="21"/>
          <w:lang w:val="es-ES"/>
        </w:rPr>
        <w:t>Spain</w:t>
      </w:r>
      <w:proofErr w:type="spellEnd"/>
      <w:r>
        <w:rPr>
          <w:sz w:val="21"/>
          <w:szCs w:val="21"/>
          <w:lang w:val="es-ES"/>
        </w:rPr>
        <w:t xml:space="preserve"> </w:t>
      </w:r>
      <w:r w:rsidR="00AD4E8D" w:rsidRPr="002D55FD">
        <w:rPr>
          <w:sz w:val="21"/>
          <w:szCs w:val="21"/>
          <w:lang w:val="es-ES"/>
        </w:rPr>
        <w:t>| +34 601391502</w:t>
      </w:r>
    </w:p>
    <w:p w14:paraId="089E8BCE" w14:textId="77777777" w:rsidR="009A1D95" w:rsidRPr="002D55FD" w:rsidRDefault="009D7237" w:rsidP="00D13611">
      <w:pPr>
        <w:pStyle w:val="ContactInfo"/>
        <w:rPr>
          <w:sz w:val="21"/>
          <w:szCs w:val="21"/>
          <w:lang w:val="es-ES"/>
        </w:rPr>
      </w:pPr>
      <w:hyperlink r:id="rId7" w:history="1">
        <w:r w:rsidR="00D13611" w:rsidRPr="00C12E4F">
          <w:rPr>
            <w:rStyle w:val="Hyperlink"/>
            <w:sz w:val="21"/>
            <w:szCs w:val="21"/>
            <w:lang w:val="es-ES"/>
          </w:rPr>
          <w:t>juan.casado@edu.uah.es</w:t>
        </w:r>
      </w:hyperlink>
      <w:r w:rsidR="002D55FD" w:rsidRPr="002D55FD">
        <w:rPr>
          <w:sz w:val="21"/>
          <w:szCs w:val="21"/>
          <w:lang w:val="es-ES"/>
        </w:rPr>
        <w:t xml:space="preserve"> | </w:t>
      </w:r>
      <w:hyperlink r:id="rId8" w:history="1">
        <w:r w:rsidR="002D55FD" w:rsidRPr="002D55FD">
          <w:rPr>
            <w:rStyle w:val="Hyperlink"/>
            <w:sz w:val="21"/>
            <w:szCs w:val="21"/>
            <w:lang w:val="es-ES"/>
          </w:rPr>
          <w:t>juan.casado@mrblissfulgrin.com</w:t>
        </w:r>
      </w:hyperlink>
      <w:r w:rsidR="00D13611">
        <w:rPr>
          <w:sz w:val="21"/>
          <w:szCs w:val="21"/>
          <w:lang w:val="es-ES"/>
        </w:rPr>
        <w:t xml:space="preserve"> |</w:t>
      </w:r>
      <w:r w:rsidR="002D55FD" w:rsidRPr="002D55FD">
        <w:rPr>
          <w:sz w:val="21"/>
          <w:szCs w:val="21"/>
          <w:lang w:val="es-ES"/>
        </w:rPr>
        <w:t xml:space="preserve"> </w:t>
      </w:r>
      <w:hyperlink r:id="rId9" w:history="1">
        <w:r w:rsidR="00D13611" w:rsidRPr="00C12E4F">
          <w:rPr>
            <w:rStyle w:val="Hyperlink"/>
            <w:sz w:val="21"/>
            <w:szCs w:val="21"/>
            <w:lang w:val="es-ES"/>
          </w:rPr>
          <w:t>http://mrblissfulgrin.com</w:t>
        </w:r>
      </w:hyperlink>
      <w:r w:rsidR="00D13611">
        <w:rPr>
          <w:sz w:val="21"/>
          <w:szCs w:val="21"/>
          <w:lang w:val="es-ES"/>
        </w:rPr>
        <w:t xml:space="preserve"> </w:t>
      </w:r>
      <w:hyperlink r:id="rId10" w:history="1">
        <w:r w:rsidR="00D13611" w:rsidRPr="00C12E4F">
          <w:rPr>
            <w:rStyle w:val="Hyperlink"/>
            <w:sz w:val="21"/>
            <w:szCs w:val="21"/>
            <w:lang w:val="es-ES"/>
          </w:rPr>
          <w:t>https://www.linkedin.com/in/juancasadoballesteros/</w:t>
        </w:r>
      </w:hyperlink>
      <w:r w:rsidR="002D55FD">
        <w:rPr>
          <w:sz w:val="21"/>
          <w:szCs w:val="21"/>
          <w:lang w:val="es-ES"/>
        </w:rPr>
        <w:t xml:space="preserve"> </w:t>
      </w:r>
      <w:r w:rsidR="002D55FD" w:rsidRPr="002D55FD">
        <w:rPr>
          <w:sz w:val="21"/>
          <w:szCs w:val="21"/>
          <w:lang w:val="es-ES"/>
        </w:rPr>
        <w:t>|</w:t>
      </w:r>
      <w:r w:rsidR="002D55FD">
        <w:rPr>
          <w:sz w:val="21"/>
          <w:szCs w:val="21"/>
          <w:lang w:val="es-ES"/>
        </w:rPr>
        <w:t xml:space="preserve"> </w:t>
      </w:r>
      <w:hyperlink r:id="rId11" w:history="1">
        <w:r w:rsidR="00D13611" w:rsidRPr="00C12E4F">
          <w:rPr>
            <w:rStyle w:val="Hyperlink"/>
            <w:sz w:val="21"/>
            <w:szCs w:val="21"/>
            <w:lang w:val="es-ES"/>
          </w:rPr>
          <w:t>https://github.com/JuanCasado</w:t>
        </w:r>
      </w:hyperlink>
      <w:r w:rsidR="00D13611">
        <w:rPr>
          <w:sz w:val="21"/>
          <w:szCs w:val="21"/>
          <w:lang w:val="es-ES"/>
        </w:rPr>
        <w:t xml:space="preserve"> </w:t>
      </w:r>
    </w:p>
    <w:p w14:paraId="45660F24" w14:textId="77777777" w:rsidR="006E7656" w:rsidRPr="002D55FD" w:rsidRDefault="009D7237" w:rsidP="0021351D">
      <w:pPr>
        <w:pStyle w:val="Heading1"/>
        <w:jc w:val="both"/>
        <w:rPr>
          <w:lang w:val="es-ES"/>
        </w:rPr>
      </w:pPr>
      <w:sdt>
        <w:sdtPr>
          <w:id w:val="-1150367223"/>
          <w:placeholder>
            <w:docPart w:val="2EA163F533C66447B1724DD4D0EE4C6E"/>
          </w:placeholder>
          <w:temporary/>
          <w:showingPlcHdr/>
          <w15:appearance w15:val="hidden"/>
        </w:sdtPr>
        <w:sdtEndPr/>
        <w:sdtContent>
          <w:r w:rsidR="00AA4E4B" w:rsidRPr="002D55FD">
            <w:rPr>
              <w:lang w:val="es-ES"/>
            </w:rPr>
            <w:t>Education</w:t>
          </w:r>
        </w:sdtContent>
      </w:sdt>
    </w:p>
    <w:p w14:paraId="775F9F7B" w14:textId="77777777" w:rsidR="00F3674E" w:rsidRPr="00E75AEA" w:rsidRDefault="00AD4E8D" w:rsidP="0021351D">
      <w:pPr>
        <w:pStyle w:val="Heading2"/>
        <w:jc w:val="both"/>
        <w:rPr>
          <w:i w:val="0"/>
          <w:iCs/>
          <w:sz w:val="24"/>
          <w:szCs w:val="24"/>
          <w:lang w:val="es-ES"/>
        </w:rPr>
      </w:pPr>
      <w:proofErr w:type="spellStart"/>
      <w:r w:rsidRPr="00E75AEA">
        <w:rPr>
          <w:i w:val="0"/>
          <w:iCs/>
          <w:sz w:val="24"/>
          <w:szCs w:val="24"/>
          <w:lang w:val="es-ES"/>
        </w:rPr>
        <w:t>Computer</w:t>
      </w:r>
      <w:proofErr w:type="spellEnd"/>
      <w:r w:rsidRPr="00E75AEA">
        <w:rPr>
          <w:i w:val="0"/>
          <w:iCs/>
          <w:sz w:val="24"/>
          <w:szCs w:val="24"/>
          <w:lang w:val="es-ES"/>
        </w:rPr>
        <w:t xml:space="preserve"> </w:t>
      </w:r>
      <w:proofErr w:type="spellStart"/>
      <w:r w:rsidRPr="00E75AEA">
        <w:rPr>
          <w:i w:val="0"/>
          <w:iCs/>
          <w:sz w:val="24"/>
          <w:szCs w:val="24"/>
          <w:lang w:val="es-ES"/>
        </w:rPr>
        <w:t>Science</w:t>
      </w:r>
      <w:proofErr w:type="spellEnd"/>
      <w:r w:rsidRPr="00E75AEA">
        <w:rPr>
          <w:i w:val="0"/>
          <w:iCs/>
          <w:sz w:val="24"/>
          <w:szCs w:val="24"/>
          <w:lang w:val="es-ES"/>
        </w:rPr>
        <w:t xml:space="preserve"> </w:t>
      </w:r>
      <w:bookmarkStart w:id="0" w:name="OLE_LINK34"/>
      <w:bookmarkStart w:id="1" w:name="OLE_LINK35"/>
    </w:p>
    <w:p w14:paraId="2A7635DC" w14:textId="77777777" w:rsidR="00AD4E8D" w:rsidRPr="00E75AEA" w:rsidRDefault="00AD4E8D" w:rsidP="0021351D">
      <w:pPr>
        <w:pStyle w:val="Heading2"/>
        <w:jc w:val="both"/>
        <w:rPr>
          <w:i w:val="0"/>
          <w:iCs/>
          <w:sz w:val="24"/>
          <w:szCs w:val="24"/>
          <w:lang w:val="es-ES"/>
        </w:rPr>
      </w:pPr>
      <w:r w:rsidRPr="00E75AEA">
        <w:rPr>
          <w:i w:val="0"/>
          <w:iCs/>
          <w:sz w:val="24"/>
          <w:szCs w:val="24"/>
          <w:lang w:val="es-ES"/>
        </w:rPr>
        <w:t>Universidad de Alcalá de Henares</w:t>
      </w:r>
      <w:bookmarkEnd w:id="0"/>
      <w:bookmarkEnd w:id="1"/>
    </w:p>
    <w:p w14:paraId="13FCFC49" w14:textId="77777777" w:rsidR="00AD4E8D" w:rsidRDefault="00AD4E8D" w:rsidP="0021351D">
      <w:pPr>
        <w:jc w:val="both"/>
      </w:pPr>
      <w:r w:rsidRPr="00AD4E8D">
        <w:rPr>
          <w:b/>
        </w:rPr>
        <w:t>Coursework</w:t>
      </w:r>
      <w:r w:rsidRPr="00AD4E8D">
        <w:rPr>
          <w:bCs/>
        </w:rPr>
        <w:t>:</w:t>
      </w:r>
      <w:r>
        <w:rPr>
          <w:b/>
        </w:rPr>
        <w:t xml:space="preserve"> </w:t>
      </w:r>
      <w:r w:rsidRPr="0021351D">
        <w:t>Data Structures, Operative Systems, Data Bases, Memory Shared Concurrent programming, Cloud Computing, GPU Programming, Robotics, Functional Programming, Software Engineering, Distributed</w:t>
      </w:r>
      <w:r w:rsidRPr="00AD4E8D">
        <w:t xml:space="preserve"> Programming, Network Management, Artificial Intelligence, Compilers, Object Oriented Programming, Logical Programming,</w:t>
      </w:r>
      <w:r>
        <w:rPr>
          <w:b/>
        </w:rPr>
        <w:t xml:space="preserve"> </w:t>
      </w:r>
      <w:r w:rsidRPr="00AD4E8D">
        <w:t>Statistics, Linear Algebra, Calculus, Logic, Algorithmic.</w:t>
      </w:r>
    </w:p>
    <w:p w14:paraId="6B673B4F" w14:textId="77777777" w:rsidR="009A1D95" w:rsidRPr="00E75AEA" w:rsidRDefault="009A1D95" w:rsidP="00E75AEA">
      <w:pPr>
        <w:pStyle w:val="Heading2"/>
        <w:rPr>
          <w:i w:val="0"/>
          <w:iCs/>
          <w:sz w:val="24"/>
          <w:szCs w:val="24"/>
        </w:rPr>
      </w:pPr>
      <w:r w:rsidRPr="00E75AEA">
        <w:rPr>
          <w:i w:val="0"/>
          <w:iCs/>
          <w:sz w:val="24"/>
          <w:szCs w:val="24"/>
        </w:rPr>
        <w:t>British Council</w:t>
      </w:r>
    </w:p>
    <w:p w14:paraId="725B27C7" w14:textId="77777777" w:rsidR="009A1D95" w:rsidRDefault="009A1D95" w:rsidP="0021351D">
      <w:pPr>
        <w:jc w:val="both"/>
      </w:pPr>
      <w:r w:rsidRPr="009A1D95">
        <w:t>TOEFL 110-114 Cambridge CAE C1.2</w:t>
      </w:r>
      <w:r>
        <w:t xml:space="preserve"> English level.</w:t>
      </w:r>
    </w:p>
    <w:p w14:paraId="2E11F4A8" w14:textId="77777777" w:rsidR="009A1D95" w:rsidRDefault="009A1D95" w:rsidP="0021351D">
      <w:pPr>
        <w:pStyle w:val="Heading1"/>
        <w:jc w:val="both"/>
      </w:pPr>
      <w:r w:rsidRPr="009A1D95">
        <w:t>Publications</w:t>
      </w:r>
    </w:p>
    <w:p w14:paraId="01E39226" w14:textId="77777777" w:rsidR="002D55FD" w:rsidRPr="002D55FD" w:rsidRDefault="00D13611" w:rsidP="00D13611">
      <w:pPr>
        <w:pStyle w:val="ListParagraph"/>
        <w:numPr>
          <w:ilvl w:val="0"/>
          <w:numId w:val="13"/>
        </w:numPr>
      </w:pPr>
      <w:r w:rsidRPr="00D13611">
        <w:t xml:space="preserve">Juan Casado, José Luis González, Abdelhamid Tayebi, Josefa Gómez, Francisco </w:t>
      </w:r>
      <w:proofErr w:type="spellStart"/>
      <w:r w:rsidRPr="00D13611">
        <w:t>Sáez</w:t>
      </w:r>
      <w:proofErr w:type="spellEnd"/>
      <w:r w:rsidRPr="00D13611">
        <w:t xml:space="preserve"> de Adana</w:t>
      </w:r>
      <w:r>
        <w:t xml:space="preserve"> (2019) </w:t>
      </w:r>
      <w:r w:rsidRPr="00D13611">
        <w:rPr>
          <w:b/>
          <w:bCs/>
        </w:rPr>
        <w:t>Application of bioinspired algorithms for the optimization of a radio-propagation system simulator based on OpenStreetMap</w:t>
      </w:r>
    </w:p>
    <w:p w14:paraId="126A695D" w14:textId="77777777" w:rsidR="009A1D95" w:rsidRDefault="00D13611" w:rsidP="00D13611">
      <w:pPr>
        <w:pStyle w:val="ListParagraph"/>
        <w:numPr>
          <w:ilvl w:val="0"/>
          <w:numId w:val="13"/>
        </w:numPr>
        <w:jc w:val="both"/>
      </w:pPr>
      <w:r w:rsidRPr="00D13611">
        <w:t xml:space="preserve">Josefa Gómez, Luis Fernández, Ana Castillo, Juan Casado, Abdelhamid Tayebi </w:t>
      </w:r>
      <w:r>
        <w:t xml:space="preserve">(2019) </w:t>
      </w:r>
      <w:r w:rsidRPr="00D13611">
        <w:rPr>
          <w:b/>
          <w:bCs/>
        </w:rPr>
        <w:t>Development of Competence Maps for Training Programs Based on the European Frameworks e-CF and ESCO</w:t>
      </w:r>
    </w:p>
    <w:p w14:paraId="1758D90D" w14:textId="77777777" w:rsidR="009A1D95" w:rsidRDefault="009A1D95" w:rsidP="0021351D">
      <w:pPr>
        <w:pStyle w:val="Heading1"/>
        <w:jc w:val="both"/>
      </w:pPr>
      <w:r w:rsidRPr="0021351D">
        <w:t>Investigation</w:t>
      </w:r>
    </w:p>
    <w:p w14:paraId="745B7B55" w14:textId="77777777" w:rsidR="00E75AEA" w:rsidRDefault="0021351D" w:rsidP="0021351D">
      <w:pPr>
        <w:pStyle w:val="Heading2"/>
        <w:rPr>
          <w:i w:val="0"/>
          <w:iCs/>
          <w:sz w:val="24"/>
          <w:szCs w:val="24"/>
        </w:rPr>
      </w:pPr>
      <w:r w:rsidRPr="00E75AEA">
        <w:rPr>
          <w:i w:val="0"/>
          <w:iCs/>
          <w:sz w:val="24"/>
          <w:szCs w:val="24"/>
        </w:rPr>
        <w:t xml:space="preserve">Optimization of antenna placement using genetic algorithms </w:t>
      </w:r>
    </w:p>
    <w:p w14:paraId="468B7E0C" w14:textId="4D594290" w:rsidR="0021351D" w:rsidRPr="00E75AEA" w:rsidRDefault="0021351D" w:rsidP="0021351D">
      <w:pPr>
        <w:pStyle w:val="Heading2"/>
        <w:rPr>
          <w:i w:val="0"/>
          <w:iCs/>
          <w:sz w:val="24"/>
          <w:szCs w:val="24"/>
        </w:rPr>
      </w:pPr>
      <w:r w:rsidRPr="00E75AEA">
        <w:rPr>
          <w:i w:val="0"/>
          <w:iCs/>
          <w:sz w:val="24"/>
          <w:szCs w:val="24"/>
        </w:rPr>
        <w:t xml:space="preserve">Universidad de </w:t>
      </w:r>
      <w:proofErr w:type="spellStart"/>
      <w:r w:rsidRPr="00E75AEA">
        <w:rPr>
          <w:i w:val="0"/>
          <w:iCs/>
          <w:sz w:val="24"/>
          <w:szCs w:val="24"/>
        </w:rPr>
        <w:t>Alcalá</w:t>
      </w:r>
      <w:proofErr w:type="spellEnd"/>
      <w:r w:rsidRPr="00E75AEA">
        <w:rPr>
          <w:i w:val="0"/>
          <w:iCs/>
          <w:sz w:val="24"/>
          <w:szCs w:val="24"/>
        </w:rPr>
        <w:t xml:space="preserve"> de Henares</w:t>
      </w:r>
    </w:p>
    <w:p w14:paraId="706F6048" w14:textId="77777777" w:rsidR="006740A6" w:rsidRDefault="006740A6" w:rsidP="006740A6">
      <w:pPr>
        <w:jc w:val="both"/>
      </w:pPr>
      <w:r w:rsidRPr="006740A6">
        <w:t>Set of genetic algorithms</w:t>
      </w:r>
      <w:r>
        <w:t xml:space="preserve"> to determine the best placement of antennas to reduce signal loss over a given area.</w:t>
      </w:r>
    </w:p>
    <w:p w14:paraId="7BCDA6C2" w14:textId="77777777" w:rsidR="00634791" w:rsidRDefault="00634791" w:rsidP="006740A6">
      <w:pPr>
        <w:jc w:val="both"/>
      </w:pPr>
      <w:r w:rsidRPr="00634791">
        <w:t>Web application to get user input and displays the calculated antenna loss over a map.</w:t>
      </w:r>
    </w:p>
    <w:p w14:paraId="1B836361" w14:textId="77777777" w:rsidR="002D55FD" w:rsidRDefault="00D13611" w:rsidP="006740A6">
      <w:pPr>
        <w:jc w:val="both"/>
      </w:pPr>
      <w:r>
        <w:t xml:space="preserve">Python </w:t>
      </w:r>
      <w:r w:rsidR="006740A6">
        <w:t>server-side program</w:t>
      </w:r>
      <w:r>
        <w:t xml:space="preserve"> that uses </w:t>
      </w:r>
      <w:r w:rsidRPr="00D13611">
        <w:t>SRTM</w:t>
      </w:r>
      <w:r>
        <w:t xml:space="preserve"> height data to calculate data loss </w:t>
      </w:r>
      <w:r w:rsidR="006740A6">
        <w:t xml:space="preserve">of an antenna </w:t>
      </w:r>
      <w:r w:rsidR="006740A6" w:rsidRPr="006740A6">
        <w:t>using heuristic techniques</w:t>
      </w:r>
      <w:r w:rsidR="006740A6">
        <w:t>.</w:t>
      </w:r>
    </w:p>
    <w:p w14:paraId="1A88404E" w14:textId="77777777" w:rsidR="009A1D95" w:rsidRDefault="006740A6" w:rsidP="0021351D">
      <w:pPr>
        <w:jc w:val="both"/>
      </w:pPr>
      <w:r>
        <w:t xml:space="preserve">DevOps with docker to allow the hole system to run cross platform and be deployed on the cloud. </w:t>
      </w:r>
    </w:p>
    <w:p w14:paraId="7817AF6C" w14:textId="77777777" w:rsidR="006740A6" w:rsidRDefault="006740A6">
      <w:pPr>
        <w:rPr>
          <w:rFonts w:asciiTheme="majorHAnsi" w:hAnsiTheme="majorHAnsi"/>
          <w:b/>
          <w:spacing w:val="21"/>
          <w:sz w:val="26"/>
        </w:rPr>
      </w:pPr>
      <w:r>
        <w:br w:type="page"/>
      </w:r>
    </w:p>
    <w:p w14:paraId="3FB1C030" w14:textId="77777777" w:rsidR="006740A6" w:rsidRDefault="00634791" w:rsidP="002D55FD">
      <w:pPr>
        <w:pStyle w:val="Heading1"/>
        <w:jc w:val="both"/>
      </w:pPr>
      <w:r>
        <w:lastRenderedPageBreak/>
        <w:t>L</w:t>
      </w:r>
      <w:r w:rsidR="006740A6" w:rsidRPr="006740A6">
        <w:t xml:space="preserve">ist </w:t>
      </w:r>
      <w:r w:rsidR="006740A6">
        <w:t>of</w:t>
      </w:r>
      <w:r w:rsidR="006740A6" w:rsidRPr="006740A6">
        <w:t xml:space="preserve"> publications where </w:t>
      </w:r>
      <w:r w:rsidR="006740A6">
        <w:t>we</w:t>
      </w:r>
      <w:r w:rsidR="006740A6" w:rsidRPr="006740A6">
        <w:t xml:space="preserve"> would expect to see reviews on </w:t>
      </w:r>
      <w:r w:rsidR="006740A6">
        <w:t>the</w:t>
      </w:r>
      <w:r w:rsidR="006740A6" w:rsidRPr="006740A6">
        <w:t xml:space="preserve"> book topic.</w:t>
      </w:r>
    </w:p>
    <w:p w14:paraId="2126D851" w14:textId="77777777" w:rsidR="00634791" w:rsidRDefault="00634791" w:rsidP="00172CA5">
      <w:pPr>
        <w:jc w:val="both"/>
      </w:pPr>
      <w:r>
        <w:t xml:space="preserve">There are numerous of IEEE articles </w:t>
      </w:r>
      <w:r w:rsidR="00172CA5">
        <w:t xml:space="preserve">about </w:t>
      </w:r>
      <w:r>
        <w:t>antenna loss and genetic algorithms as a way of</w:t>
      </w:r>
      <w:r w:rsidR="00172CA5">
        <w:t xml:space="preserve"> making optimizations on antenna placement, some of the magazines where those articles have been found are:</w:t>
      </w:r>
    </w:p>
    <w:p w14:paraId="6A455DF6" w14:textId="77777777" w:rsidR="00634791" w:rsidRDefault="00634791" w:rsidP="00172CA5">
      <w:pPr>
        <w:pStyle w:val="ListParagraph"/>
        <w:numPr>
          <w:ilvl w:val="0"/>
          <w:numId w:val="14"/>
        </w:numPr>
      </w:pPr>
      <w:r w:rsidRPr="00634791">
        <w:t>IEEE Antennas and Wireless Propagation Letters</w:t>
      </w:r>
      <w:r w:rsidR="00172CA5">
        <w:t>.</w:t>
      </w:r>
    </w:p>
    <w:p w14:paraId="02328B99" w14:textId="77777777" w:rsidR="00634791" w:rsidRDefault="00634791" w:rsidP="00172CA5">
      <w:pPr>
        <w:pStyle w:val="ListParagraph"/>
        <w:numPr>
          <w:ilvl w:val="0"/>
          <w:numId w:val="14"/>
        </w:numPr>
      </w:pPr>
      <w:r w:rsidRPr="00634791">
        <w:t>IEEE Antennas and Propagation Magazine</w:t>
      </w:r>
      <w:r w:rsidR="00172CA5">
        <w:t>.</w:t>
      </w:r>
    </w:p>
    <w:p w14:paraId="68222F44" w14:textId="77777777" w:rsidR="00634791" w:rsidRDefault="00634791" w:rsidP="00172CA5">
      <w:pPr>
        <w:pStyle w:val="ListParagraph"/>
        <w:numPr>
          <w:ilvl w:val="0"/>
          <w:numId w:val="14"/>
        </w:numPr>
      </w:pPr>
      <w:r w:rsidRPr="00634791">
        <w:t>IEEE Transactions on Antennas and Propagation</w:t>
      </w:r>
      <w:r w:rsidR="00172CA5">
        <w:t>.</w:t>
      </w:r>
    </w:p>
    <w:p w14:paraId="027C36E0" w14:textId="77777777" w:rsidR="00172CA5" w:rsidRDefault="00634791" w:rsidP="00172CA5">
      <w:pPr>
        <w:pStyle w:val="ListParagraph"/>
        <w:numPr>
          <w:ilvl w:val="0"/>
          <w:numId w:val="14"/>
        </w:numPr>
      </w:pPr>
      <w:r w:rsidRPr="00634791">
        <w:t>IEEE/ACM Transactions on Computational Biology and Bioinformatics</w:t>
      </w:r>
      <w:r w:rsidR="00172CA5">
        <w:t>.</w:t>
      </w:r>
    </w:p>
    <w:p w14:paraId="7251DA75" w14:textId="7E565543" w:rsidR="00634791" w:rsidRDefault="00172CA5" w:rsidP="006740A6">
      <w:r>
        <w:t xml:space="preserve">Something similar happens with other publishers like </w:t>
      </w:r>
      <w:r w:rsidR="00634791">
        <w:t>El Sevier</w:t>
      </w:r>
      <w:r w:rsidR="00E75AEA">
        <w:t xml:space="preserve"> or ACM</w:t>
      </w:r>
      <w:r w:rsidR="00270DFD">
        <w:t xml:space="preserve"> which also covers those same </w:t>
      </w:r>
      <w:r w:rsidR="00270DFD" w:rsidRPr="00270DFD">
        <w:t>affair</w:t>
      </w:r>
      <w:r w:rsidR="00270DFD">
        <w:t>s</w:t>
      </w:r>
      <w:r>
        <w:t>.</w:t>
      </w:r>
    </w:p>
    <w:p w14:paraId="7C6ADBBB" w14:textId="77777777" w:rsidR="00270DFD" w:rsidRDefault="00172CA5" w:rsidP="00F3674E">
      <w:pPr>
        <w:jc w:val="both"/>
      </w:pPr>
      <w:r>
        <w:t xml:space="preserve">Nevertheless, the research covers </w:t>
      </w:r>
      <w:r w:rsidR="00F3674E">
        <w:t>a few more</w:t>
      </w:r>
      <w:r>
        <w:t xml:space="preserve"> topics </w:t>
      </w:r>
      <w:r w:rsidR="00F3674E">
        <w:t>that could also bring reviews to the book like</w:t>
      </w:r>
      <w:r>
        <w:t xml:space="preserve"> getting spatial height data</w:t>
      </w:r>
      <w:r w:rsidR="00F3674E">
        <w:t xml:space="preserve"> or</w:t>
      </w:r>
      <w:r>
        <w:t xml:space="preserve"> advantages of developing platform agnostic software through containers</w:t>
      </w:r>
      <w:r w:rsidR="00F3674E">
        <w:t>.</w:t>
      </w:r>
      <w:r w:rsidR="00270DFD">
        <w:t xml:space="preserve"> Specially related with spatial data there are many active publishers that could make reviews of the book like:</w:t>
      </w:r>
    </w:p>
    <w:p w14:paraId="572BC52C" w14:textId="300F7C14" w:rsidR="00270DFD" w:rsidRDefault="00270DFD" w:rsidP="00F3674E">
      <w:pPr>
        <w:jc w:val="both"/>
      </w:pPr>
      <w:r>
        <w:t xml:space="preserve">International society of photometry and remote sensing: </w:t>
      </w:r>
      <w:hyperlink r:id="rId12" w:history="1">
        <w:r w:rsidRPr="00C12E4F">
          <w:rPr>
            <w:rStyle w:val="Hyperlink"/>
          </w:rPr>
          <w:t>https://www.isprs.org/publications/Default.aspx</w:t>
        </w:r>
      </w:hyperlink>
      <w:r>
        <w:t xml:space="preserve">   </w:t>
      </w:r>
    </w:p>
    <w:p w14:paraId="61CF19BE" w14:textId="1806470B" w:rsidR="00270DFD" w:rsidRDefault="00270DFD" w:rsidP="00F3674E">
      <w:pPr>
        <w:jc w:val="both"/>
      </w:pPr>
      <w:r>
        <w:t xml:space="preserve">International journal of geo information: </w:t>
      </w:r>
      <w:hyperlink r:id="rId13" w:history="1">
        <w:r w:rsidRPr="00C12E4F">
          <w:rPr>
            <w:rStyle w:val="Hyperlink"/>
          </w:rPr>
          <w:t>http://www.mdpi.com/journal/ijgi</w:t>
        </w:r>
      </w:hyperlink>
      <w:r>
        <w:t xml:space="preserve"> </w:t>
      </w:r>
    </w:p>
    <w:p w14:paraId="5C981CFF" w14:textId="253FB603" w:rsidR="00270DFD" w:rsidRDefault="00270DFD" w:rsidP="00F3674E">
      <w:pPr>
        <w:jc w:val="both"/>
      </w:pPr>
      <w:r>
        <w:t xml:space="preserve">SRTM data provider’s blog: </w:t>
      </w:r>
      <w:hyperlink r:id="rId14" w:history="1">
        <w:r w:rsidRPr="00C12E4F">
          <w:rPr>
            <w:rStyle w:val="Hyperlink"/>
          </w:rPr>
          <w:t>https://cgiarcsi.community/category/blog/</w:t>
        </w:r>
      </w:hyperlink>
    </w:p>
    <w:p w14:paraId="50725F5C" w14:textId="749750BB" w:rsidR="006740A6" w:rsidRPr="006740A6" w:rsidRDefault="00270DFD" w:rsidP="00E75AEA">
      <w:pPr>
        <w:jc w:val="both"/>
      </w:pPr>
      <w:r>
        <w:t xml:space="preserve"> </w:t>
      </w:r>
    </w:p>
    <w:p w14:paraId="4EC13B51" w14:textId="77777777" w:rsidR="002D55FD" w:rsidRPr="002D55FD" w:rsidRDefault="009A1D95" w:rsidP="002D55FD">
      <w:pPr>
        <w:pStyle w:val="Heading1"/>
        <w:jc w:val="both"/>
      </w:pPr>
      <w:r w:rsidRPr="009A1D95">
        <w:t>Technical experience</w:t>
      </w:r>
    </w:p>
    <w:p w14:paraId="660D65AB" w14:textId="77777777" w:rsidR="0021351D" w:rsidRDefault="009A1D95" w:rsidP="0021351D">
      <w:pPr>
        <w:pStyle w:val="ListParagraph"/>
        <w:numPr>
          <w:ilvl w:val="0"/>
          <w:numId w:val="12"/>
        </w:numPr>
        <w:jc w:val="both"/>
      </w:pPr>
      <w:r>
        <w:t xml:space="preserve">Multi-threaded memory shared </w:t>
      </w:r>
      <w:r w:rsidR="0021351D">
        <w:t>remote monitoring software</w:t>
      </w:r>
      <w:r>
        <w:t xml:space="preserve"> in JAVA</w:t>
      </w:r>
      <w:r w:rsidR="0021351D">
        <w:t>.</w:t>
      </w:r>
    </w:p>
    <w:p w14:paraId="2B0249C2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 xml:space="preserve">JAVA program that translates JSON to .dot </w:t>
      </w:r>
      <w:r w:rsidR="0021351D">
        <w:t>and</w:t>
      </w:r>
      <w:r>
        <w:t xml:space="preserve"> .</w:t>
      </w:r>
      <w:proofErr w:type="spellStart"/>
      <w:r>
        <w:t>svg</w:t>
      </w:r>
      <w:proofErr w:type="spellEnd"/>
      <w:r>
        <w:t xml:space="preserve"> </w:t>
      </w:r>
      <w:r w:rsidR="0021351D">
        <w:t xml:space="preserve">files </w:t>
      </w:r>
      <w:r>
        <w:t>using antlr4</w:t>
      </w:r>
      <w:r w:rsidR="0021351D">
        <w:t xml:space="preserve"> and </w:t>
      </w:r>
      <w:proofErr w:type="spellStart"/>
      <w:r w:rsidR="0021351D" w:rsidRPr="0021351D">
        <w:t>graphviz</w:t>
      </w:r>
      <w:proofErr w:type="spellEnd"/>
      <w:r>
        <w:t>.</w:t>
      </w:r>
    </w:p>
    <w:p w14:paraId="11D45BE4" w14:textId="77777777" w:rsidR="002D55FD" w:rsidRDefault="002D55FD" w:rsidP="0021351D">
      <w:pPr>
        <w:pStyle w:val="ListParagraph"/>
        <w:numPr>
          <w:ilvl w:val="0"/>
          <w:numId w:val="12"/>
        </w:numPr>
        <w:jc w:val="both"/>
      </w:pPr>
      <w:r>
        <w:t xml:space="preserve">Artificial vision and image recognition with Arduino and </w:t>
      </w:r>
      <w:proofErr w:type="spellStart"/>
      <w:r>
        <w:t>PixyCam</w:t>
      </w:r>
      <w:proofErr w:type="spellEnd"/>
      <w:r>
        <w:t>.</w:t>
      </w:r>
    </w:p>
    <w:p w14:paraId="1AD5E716" w14:textId="77777777" w:rsidR="0021351D" w:rsidRDefault="0021351D" w:rsidP="0021351D">
      <w:pPr>
        <w:pStyle w:val="ListParagraph"/>
        <w:numPr>
          <w:ilvl w:val="0"/>
          <w:numId w:val="12"/>
        </w:numPr>
        <w:jc w:val="both"/>
      </w:pPr>
      <w:r w:rsidRPr="0021351D">
        <w:t>Set of common algorithms implemented in Swift (greedy/simple recursion/backtracking/dynamic).</w:t>
      </w:r>
    </w:p>
    <w:p w14:paraId="1B0F05BF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>Imitation of the 2048 game using CUDA with the aim of an efficient execution over a GPU.</w:t>
      </w:r>
    </w:p>
    <w:p w14:paraId="2A5C2031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>Imitation of the 2048 game using SCALA with the aim of learning functional programming paradigm.</w:t>
      </w:r>
    </w:p>
    <w:p w14:paraId="2B4BCD4C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>Creation and maintenance of a relational SQL data base as a university project.</w:t>
      </w:r>
    </w:p>
    <w:p w14:paraId="160F99C1" w14:textId="77777777" w:rsidR="0021351D" w:rsidRDefault="0021351D" w:rsidP="0021351D">
      <w:pPr>
        <w:pStyle w:val="ListParagraph"/>
        <w:numPr>
          <w:ilvl w:val="0"/>
          <w:numId w:val="12"/>
        </w:numPr>
        <w:jc w:val="both"/>
      </w:pPr>
      <w:r w:rsidRPr="0021351D">
        <w:t>Color Queue: iOS and Android app, on-line game in C++.</w:t>
      </w:r>
    </w:p>
    <w:p w14:paraId="6F8A3CFA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>Game of life: iOS and Android app</w:t>
      </w:r>
      <w:r w:rsidR="0021351D">
        <w:t>,</w:t>
      </w:r>
      <w:r>
        <w:t xml:space="preserve"> Conway’s Game of Life</w:t>
      </w:r>
      <w:r w:rsidR="0021351D">
        <w:t xml:space="preserve"> simulation</w:t>
      </w:r>
      <w:r>
        <w:t>.</w:t>
      </w:r>
    </w:p>
    <w:p w14:paraId="2552480B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>Shutter Earth: 2d platform shooter in JAVA over slik2d game engine.</w:t>
      </w:r>
    </w:p>
    <w:p w14:paraId="60A2A656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>Linux shell that used POSIX calls to the OS and implemented a custom pipe and redirection system.</w:t>
      </w:r>
    </w:p>
    <w:p w14:paraId="5AD41100" w14:textId="77777777" w:rsidR="0021351D" w:rsidRPr="00AD4E8D" w:rsidRDefault="0021351D" w:rsidP="0021351D">
      <w:pPr>
        <w:jc w:val="both"/>
      </w:pPr>
      <w:bookmarkStart w:id="2" w:name="_GoBack"/>
      <w:bookmarkEnd w:id="2"/>
    </w:p>
    <w:p w14:paraId="149D0C16" w14:textId="77777777" w:rsidR="006E7656" w:rsidRDefault="009A1D95" w:rsidP="0021351D">
      <w:pPr>
        <w:pStyle w:val="Heading1"/>
        <w:jc w:val="both"/>
      </w:pPr>
      <w:r w:rsidRPr="009A1D95">
        <w:t>Programming Languages and Technologies</w:t>
      </w:r>
    </w:p>
    <w:p w14:paraId="67E56EB9" w14:textId="77777777" w:rsidR="009A1D95" w:rsidRDefault="009A1D95" w:rsidP="0021351D">
      <w:pPr>
        <w:pStyle w:val="ListParagraph"/>
        <w:numPr>
          <w:ilvl w:val="0"/>
          <w:numId w:val="11"/>
        </w:numPr>
        <w:jc w:val="both"/>
      </w:pPr>
      <w:r>
        <w:t>C++, C, JAVA, Python, JavaScript, CUDA, Swift, R, Scala, Lisp, Prolog, SQL, HTML5, CSS3, XML, JSON, Markdown, LaTeX.</w:t>
      </w:r>
    </w:p>
    <w:p w14:paraId="67D59B07" w14:textId="77777777" w:rsidR="009A1D95" w:rsidRDefault="009A1D95" w:rsidP="0021351D">
      <w:pPr>
        <w:pStyle w:val="ListParagraph"/>
        <w:numPr>
          <w:ilvl w:val="0"/>
          <w:numId w:val="11"/>
        </w:numPr>
        <w:jc w:val="both"/>
      </w:pPr>
      <w:r>
        <w:t xml:space="preserve">ROS, MATLAB, cocos2d-x, </w:t>
      </w:r>
      <w:proofErr w:type="spellStart"/>
      <w:r>
        <w:t>pygame</w:t>
      </w:r>
      <w:proofErr w:type="spellEnd"/>
      <w:r>
        <w:t xml:space="preserve">, slick2d, Swing, antlr4, OpenCV, TensorFlow, </w:t>
      </w:r>
      <w:bookmarkStart w:id="3" w:name="OLE_LINK29"/>
      <w:bookmarkStart w:id="4" w:name="OLE_LINK30"/>
      <w:bookmarkStart w:id="5" w:name="OLE_LINK31"/>
      <w:proofErr w:type="spellStart"/>
      <w:r>
        <w:t>grap</w:t>
      </w:r>
      <w:r w:rsidR="0021351D">
        <w:t>h</w:t>
      </w:r>
      <w:r>
        <w:t>viz</w:t>
      </w:r>
      <w:bookmarkEnd w:id="3"/>
      <w:bookmarkEnd w:id="4"/>
      <w:bookmarkEnd w:id="5"/>
      <w:proofErr w:type="spellEnd"/>
      <w:r>
        <w:t>.</w:t>
      </w:r>
    </w:p>
    <w:p w14:paraId="08A943FF" w14:textId="77777777" w:rsidR="009A1D95" w:rsidRDefault="009A1D95" w:rsidP="0021351D">
      <w:pPr>
        <w:pStyle w:val="ListParagraph"/>
        <w:numPr>
          <w:ilvl w:val="0"/>
          <w:numId w:val="11"/>
        </w:numPr>
        <w:jc w:val="both"/>
      </w:pPr>
      <w:r>
        <w:t xml:space="preserve">PostgreSQL, MySQL, MongoDB, Docker, </w:t>
      </w:r>
      <w:r w:rsidRPr="009A1D95">
        <w:t>Kubernetes</w:t>
      </w:r>
      <w:r>
        <w:t xml:space="preserve">, </w:t>
      </w:r>
      <w:r w:rsidRPr="009A1D95">
        <w:t>Git</w:t>
      </w:r>
      <w:r>
        <w:t xml:space="preserve">, </w:t>
      </w:r>
      <w:proofErr w:type="spellStart"/>
      <w:r>
        <w:t>WireShark</w:t>
      </w:r>
      <w:proofErr w:type="spellEnd"/>
      <w:r>
        <w:t>, Linux, JIRA, Project.</w:t>
      </w:r>
    </w:p>
    <w:p w14:paraId="4E16EE0E" w14:textId="04C384FD" w:rsidR="0021351D" w:rsidRPr="0021351D" w:rsidRDefault="009A1D95" w:rsidP="0021351D">
      <w:pPr>
        <w:pStyle w:val="ListParagraph"/>
        <w:numPr>
          <w:ilvl w:val="0"/>
          <w:numId w:val="11"/>
        </w:numPr>
        <w:jc w:val="both"/>
      </w:pPr>
      <w:r>
        <w:t xml:space="preserve">NetBeans, XCode, </w:t>
      </w:r>
      <w:proofErr w:type="spellStart"/>
      <w:r>
        <w:t>CLion</w:t>
      </w:r>
      <w:proofErr w:type="spellEnd"/>
      <w:r>
        <w:t xml:space="preserve">, PyCharm, Sublime Text, Visual Code, Android Studio, </w:t>
      </w:r>
      <w:proofErr w:type="spellStart"/>
      <w:r>
        <w:t>KiCad</w:t>
      </w:r>
      <w:proofErr w:type="spellEnd"/>
      <w:r>
        <w:t>.</w:t>
      </w:r>
    </w:p>
    <w:sectPr w:rsidR="0021351D" w:rsidRPr="0021351D">
      <w:footerReference w:type="default" r:id="rId15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6DBC7" w14:textId="77777777" w:rsidR="009D7237" w:rsidRDefault="009D7237" w:rsidP="0021351D">
      <w:r>
        <w:separator/>
      </w:r>
    </w:p>
  </w:endnote>
  <w:endnote w:type="continuationSeparator" w:id="0">
    <w:p w14:paraId="7575AE29" w14:textId="77777777" w:rsidR="009D7237" w:rsidRDefault="009D7237" w:rsidP="0021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BF2D" w14:textId="77777777" w:rsidR="006E7656" w:rsidRDefault="006E7656" w:rsidP="00213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22E4F" w14:textId="77777777" w:rsidR="009D7237" w:rsidRDefault="009D7237" w:rsidP="0021351D">
      <w:r>
        <w:separator/>
      </w:r>
    </w:p>
  </w:footnote>
  <w:footnote w:type="continuationSeparator" w:id="0">
    <w:p w14:paraId="1FEC5B1C" w14:textId="77777777" w:rsidR="009D7237" w:rsidRDefault="009D7237" w:rsidP="00213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A365A3"/>
    <w:multiLevelType w:val="hybridMultilevel"/>
    <w:tmpl w:val="D182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0B29"/>
    <w:multiLevelType w:val="hybridMultilevel"/>
    <w:tmpl w:val="B614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77BCB"/>
    <w:multiLevelType w:val="hybridMultilevel"/>
    <w:tmpl w:val="CFE4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B402E"/>
    <w:multiLevelType w:val="hybridMultilevel"/>
    <w:tmpl w:val="ED52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8D"/>
    <w:rsid w:val="00172CA5"/>
    <w:rsid w:val="0021351D"/>
    <w:rsid w:val="00270DFD"/>
    <w:rsid w:val="002D55FD"/>
    <w:rsid w:val="00634791"/>
    <w:rsid w:val="006740A6"/>
    <w:rsid w:val="006E7656"/>
    <w:rsid w:val="009A1D95"/>
    <w:rsid w:val="009D7237"/>
    <w:rsid w:val="00AA4E4B"/>
    <w:rsid w:val="00AD4E8D"/>
    <w:rsid w:val="00D13611"/>
    <w:rsid w:val="00E75AEA"/>
    <w:rsid w:val="00F3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52D29"/>
  <w15:chartTrackingRefBased/>
  <w15:docId w15:val="{66740F42-18FE-6045-B8C6-9123211F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1D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9A1D95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611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casado@mrblissfulgrin.com" TargetMode="External"/><Relationship Id="rId13" Type="http://schemas.openxmlformats.org/officeDocument/2006/relationships/hyperlink" Target="http://www.mdpi.com/journal/ijg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.casado@edu.uah.es" TargetMode="External"/><Relationship Id="rId12" Type="http://schemas.openxmlformats.org/officeDocument/2006/relationships/hyperlink" Target="https://www.isprs.org/publications/Default.aspx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uanCasad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juancasadoballester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rblissfulgrin.com" TargetMode="External"/><Relationship Id="rId14" Type="http://schemas.openxmlformats.org/officeDocument/2006/relationships/hyperlink" Target="https://cgiarcsi.community/category/blo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blissfulgrin/Library/Containers/com.microsoft.Word/Data/Library/Application%20Support/Microsoft/Office/16.0/DTS/en-US%7bCDF358D6-A359-FF49-BA44-8AF20A994FFF%7d/%7bDD18B4A3-981A-A44A-85F6-E84AB83A46F4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A163F533C66447B1724DD4D0EE4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7014F-AECC-5D47-980E-CB36C5A8E4C7}"/>
      </w:docPartPr>
      <w:docPartBody>
        <w:p w:rsidR="005469E9" w:rsidRDefault="00251A39">
          <w:pPr>
            <w:pStyle w:val="2EA163F533C66447B1724DD4D0EE4C6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39"/>
    <w:rsid w:val="00251A39"/>
    <w:rsid w:val="005469E9"/>
    <w:rsid w:val="00A6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1FB4AF4674B4BA296D2E2B5882B89">
    <w:name w:val="55B1FB4AF4674B4BA296D2E2B5882B89"/>
  </w:style>
  <w:style w:type="paragraph" w:customStyle="1" w:styleId="1A4A1DDD53D07242A6BB688E5EB87FA3">
    <w:name w:val="1A4A1DDD53D07242A6BB688E5EB87FA3"/>
  </w:style>
  <w:style w:type="paragraph" w:customStyle="1" w:styleId="0BBA184FDE773C4D88DF0583BD486A64">
    <w:name w:val="0BBA184FDE773C4D88DF0583BD486A64"/>
  </w:style>
  <w:style w:type="paragraph" w:customStyle="1" w:styleId="77D54D36B609724695BB52FDBC9A385D">
    <w:name w:val="77D54D36B609724695BB52FDBC9A385D"/>
  </w:style>
  <w:style w:type="paragraph" w:customStyle="1" w:styleId="2EA163F533C66447B1724DD4D0EE4C6E">
    <w:name w:val="2EA163F533C66447B1724DD4D0EE4C6E"/>
  </w:style>
  <w:style w:type="paragraph" w:customStyle="1" w:styleId="7D66D7CC1953BC48B9D1EFCA689B20C7">
    <w:name w:val="7D66D7CC1953BC48B9D1EFCA689B20C7"/>
  </w:style>
  <w:style w:type="paragraph" w:customStyle="1" w:styleId="29B6491ACEC9CE48B9F9F05732F1586C">
    <w:name w:val="29B6491ACEC9CE48B9F9F05732F1586C"/>
  </w:style>
  <w:style w:type="paragraph" w:customStyle="1" w:styleId="2E3DFEFB7404C54E9B7C6364CE325C99">
    <w:name w:val="2E3DFEFB7404C54E9B7C6364CE325C99"/>
  </w:style>
  <w:style w:type="paragraph" w:customStyle="1" w:styleId="12B5A22FA70A1C4D8BE05C2064A2B2CA">
    <w:name w:val="12B5A22FA70A1C4D8BE05C2064A2B2CA"/>
  </w:style>
  <w:style w:type="paragraph" w:customStyle="1" w:styleId="B69171673B1C614AA5D83F7DD4300DB1">
    <w:name w:val="B69171673B1C614AA5D83F7DD4300DB1"/>
  </w:style>
  <w:style w:type="paragraph" w:customStyle="1" w:styleId="F87C74A9F6A1C049AA45ED602B9B91FA">
    <w:name w:val="F87C74A9F6A1C049AA45ED602B9B91FA"/>
  </w:style>
  <w:style w:type="paragraph" w:customStyle="1" w:styleId="DC58CFCEE5E32A458D80E9562F43D8FB">
    <w:name w:val="DC58CFCEE5E32A458D80E9562F43D8FB"/>
  </w:style>
  <w:style w:type="paragraph" w:customStyle="1" w:styleId="29E57405C49A7C4B9FD6E394F3292C23">
    <w:name w:val="29E57405C49A7C4B9FD6E394F3292C23"/>
  </w:style>
  <w:style w:type="paragraph" w:customStyle="1" w:styleId="440CEA0FEC248948AC0A92CB9025BBBD">
    <w:name w:val="440CEA0FEC248948AC0A92CB9025BB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78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Casado Ballesteros Juan</cp:lastModifiedBy>
  <cp:revision>2</cp:revision>
  <dcterms:created xsi:type="dcterms:W3CDTF">2019-05-09T23:44:00Z</dcterms:created>
  <dcterms:modified xsi:type="dcterms:W3CDTF">2019-05-10T01:39:00Z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